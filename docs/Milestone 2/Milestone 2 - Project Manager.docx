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</w:rPr>
        <w:id w:val="-542824207"/>
        <w:placeholder>
          <w:docPart w:val="4B313A03AE414ED5A4A913B51A166639"/>
        </w:placeholder>
        <w15:appearance w15:val="hidden"/>
      </w:sdtPr>
      <w:sdtContent>
        <w:p w14:paraId="4F391398" w14:textId="14B7EC6B" w:rsidR="00F157B2" w:rsidRPr="00885846" w:rsidRDefault="00885846" w:rsidP="005D3126">
          <w:pPr>
            <w:pStyle w:val="ContactInfo"/>
            <w:rPr>
              <w:rFonts w:ascii="Times New Roman" w:hAnsi="Times New Roman" w:cs="Times New Roman"/>
            </w:rPr>
          </w:pPr>
          <w:r w:rsidRPr="00885846">
            <w:rPr>
              <w:rFonts w:ascii="Times New Roman" w:hAnsi="Times New Roman" w:cs="Times New Roman"/>
            </w:rPr>
            <w:t>Group 3: Jahlil Owens, Trishelle Leal, and Landon Strappazon</w:t>
          </w:r>
        </w:p>
      </w:sdtContent>
    </w:sdt>
    <w:sdt>
      <w:sdtPr>
        <w:rPr>
          <w:rFonts w:ascii="Times New Roman" w:hAnsi="Times New Roman" w:cs="Times New Roman"/>
        </w:rPr>
        <w:id w:val="-629857051"/>
        <w:placeholder>
          <w:docPart w:val="5AB67434A45742CA869DA360B9AE2B95"/>
        </w:placeholder>
        <w15:appearance w15:val="hidden"/>
      </w:sdtPr>
      <w:sdtContent>
        <w:p w14:paraId="5BB19D56" w14:textId="0E91D9DB" w:rsidR="00F157B2" w:rsidRPr="00885846" w:rsidRDefault="00885846" w:rsidP="005D3126">
          <w:pPr>
            <w:pStyle w:val="ContactInfo"/>
            <w:rPr>
              <w:rFonts w:ascii="Times New Roman" w:hAnsi="Times New Roman" w:cs="Times New Roman"/>
            </w:rPr>
          </w:pPr>
          <w:r w:rsidRPr="00885846">
            <w:rPr>
              <w:rFonts w:ascii="Times New Roman" w:hAnsi="Times New Roman" w:cs="Times New Roman"/>
            </w:rPr>
            <w:t>Milestone 2: Project Manager</w:t>
          </w:r>
        </w:p>
      </w:sdtContent>
    </w:sdt>
    <w:p w14:paraId="09F9EC9A" w14:textId="0C848E0B" w:rsidR="001F29D1" w:rsidRPr="00885846" w:rsidRDefault="00885846" w:rsidP="005D3126">
      <w:pPr>
        <w:pStyle w:val="ContactInfo"/>
        <w:rPr>
          <w:rFonts w:ascii="Times New Roman" w:hAnsi="Times New Roman" w:cs="Times New Roman"/>
        </w:rPr>
      </w:pPr>
      <w:r w:rsidRPr="00885846">
        <w:rPr>
          <w:rFonts w:ascii="Times New Roman" w:hAnsi="Times New Roman" w:cs="Times New Roman"/>
        </w:rPr>
        <w:t>Landon Strappazon</w:t>
      </w:r>
    </w:p>
    <w:sdt>
      <w:sdtPr>
        <w:rPr>
          <w:rFonts w:ascii="Times New Roman" w:eastAsiaTheme="minorEastAsia" w:hAnsi="Times New Roman" w:cs="Times New Roman"/>
          <w:szCs w:val="24"/>
        </w:rPr>
        <w:id w:val="-1597710929"/>
        <w:placeholder>
          <w:docPart w:val="62B42D831F504B5AAEA9A0A780FEC100"/>
        </w:placeholder>
        <w15:appearance w15:val="hidden"/>
      </w:sdtPr>
      <w:sdtContent>
        <w:p w14:paraId="53F6957A" w14:textId="7EF60D6C" w:rsidR="00F157B2" w:rsidRPr="00885846" w:rsidRDefault="00885846" w:rsidP="006A078D">
          <w:pPr>
            <w:pStyle w:val="Title"/>
            <w:rPr>
              <w:rFonts w:ascii="Times New Roman" w:hAnsi="Times New Roman" w:cs="Times New Roman"/>
            </w:rPr>
          </w:pPr>
          <w:r w:rsidRPr="00885846">
            <w:rPr>
              <w:rFonts w:ascii="Times New Roman" w:eastAsiaTheme="minorEastAsia" w:hAnsi="Times New Roman" w:cs="Times New Roman"/>
              <w:szCs w:val="24"/>
            </w:rPr>
            <w:t>Nutrition and Fitness Tracking</w:t>
          </w:r>
        </w:p>
      </w:sdtContent>
    </w:sdt>
    <w:p w14:paraId="1C942621" w14:textId="148D6768" w:rsidR="003547D2" w:rsidRPr="003547D2" w:rsidRDefault="003547D2" w:rsidP="003547D2">
      <w:pPr>
        <w:rPr>
          <w:rFonts w:ascii="Times New Roman" w:hAnsi="Times New Roman" w:cs="Times New Roman"/>
          <w:u w:val="single"/>
        </w:rPr>
      </w:pPr>
      <w:r w:rsidRPr="003547D2">
        <w:rPr>
          <w:rFonts w:ascii="Times New Roman" w:hAnsi="Times New Roman" w:cs="Times New Roman"/>
          <w:u w:val="single"/>
        </w:rPr>
        <w:t>High-Level Sprint Descriptions</w:t>
      </w:r>
    </w:p>
    <w:p w14:paraId="72A61177" w14:textId="6914B2AF" w:rsidR="003547D2" w:rsidRPr="003547D2" w:rsidRDefault="003547D2" w:rsidP="003547D2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  <w:u w:val="single"/>
        </w:rPr>
        <w:t>Sprint 1: Meal Logging Interface</w:t>
      </w:r>
    </w:p>
    <w:p w14:paraId="6098A5D4" w14:textId="11012B17" w:rsidR="003547D2" w:rsidRDefault="003547D2" w:rsidP="003547D2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>Deliver a functional interface for users to log meals using a searchable database or manual input</w:t>
      </w:r>
    </w:p>
    <w:p w14:paraId="21518FA1" w14:textId="63F175DC" w:rsidR="003547D2" w:rsidRDefault="003547D2" w:rsidP="003547D2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 xml:space="preserve">Stakeholder Expectation: </w:t>
      </w:r>
      <w:r w:rsidR="002F3E11">
        <w:rPr>
          <w:rFonts w:ascii="Times New Roman" w:eastAsiaTheme="minorEastAsia" w:hAnsi="Times New Roman" w:cs="Times New Roman"/>
          <w:szCs w:val="24"/>
        </w:rPr>
        <w:t>A smooth, user-friendly logging experience</w:t>
      </w:r>
    </w:p>
    <w:p w14:paraId="6AD880D6" w14:textId="58B4562B" w:rsidR="002F3E11" w:rsidRPr="002F3E11" w:rsidRDefault="002F3E11" w:rsidP="002F3E1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  <w:u w:val="single"/>
        </w:rPr>
        <w:t>Sprint 2: Progress Analytics and Trends</w:t>
      </w:r>
    </w:p>
    <w:p w14:paraId="4130075A" w14:textId="271DB5AB" w:rsidR="002F3E11" w:rsidRDefault="002F3E11" w:rsidP="002F3E11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>D</w:t>
      </w:r>
      <w:r w:rsidR="00174629">
        <w:rPr>
          <w:rFonts w:ascii="Times New Roman" w:eastAsiaTheme="minorEastAsia" w:hAnsi="Times New Roman" w:cs="Times New Roman"/>
          <w:szCs w:val="24"/>
        </w:rPr>
        <w:t>evelop dashboards showing caloric intake, nutrient breakdowns, and weekly progress</w:t>
      </w:r>
    </w:p>
    <w:p w14:paraId="17E8607D" w14:textId="36A937E1" w:rsidR="00174629" w:rsidRDefault="00174629" w:rsidP="00174629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>Stakeholder Expectation: Clear and interactive visual insights</w:t>
      </w:r>
    </w:p>
    <w:p w14:paraId="448CA3A4" w14:textId="7D0F0436" w:rsidR="00174629" w:rsidRDefault="00174629" w:rsidP="0017462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  <w:u w:val="single"/>
        </w:rPr>
        <w:t>Sprint 3: Goal Setting and Reminders</w:t>
      </w:r>
    </w:p>
    <w:p w14:paraId="5396A4B6" w14:textId="6660AA93" w:rsidR="00174629" w:rsidRDefault="00174629" w:rsidP="00174629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 xml:space="preserve">Add goal-setting functionality and notifications for dietary </w:t>
      </w:r>
      <w:r w:rsidR="008730E2">
        <w:rPr>
          <w:rFonts w:ascii="Times New Roman" w:eastAsiaTheme="minorEastAsia" w:hAnsi="Times New Roman" w:cs="Times New Roman"/>
          <w:szCs w:val="24"/>
        </w:rPr>
        <w:t>adherence</w:t>
      </w:r>
    </w:p>
    <w:p w14:paraId="3D9A24A3" w14:textId="29D5FF16" w:rsidR="008730E2" w:rsidRDefault="008730E2" w:rsidP="008730E2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 xml:space="preserve">Stakeholder Expectation: </w:t>
      </w:r>
      <w:r w:rsidR="00004DB9">
        <w:rPr>
          <w:rFonts w:ascii="Times New Roman" w:eastAsiaTheme="minorEastAsia" w:hAnsi="Times New Roman" w:cs="Times New Roman"/>
          <w:szCs w:val="24"/>
        </w:rPr>
        <w:t>Easy-to-use tools for personal health management</w:t>
      </w:r>
    </w:p>
    <w:p w14:paraId="686C779D" w14:textId="084E08F0" w:rsidR="00004DB9" w:rsidRPr="00004DB9" w:rsidRDefault="00004DB9" w:rsidP="00004DB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  <w:u w:val="single"/>
        </w:rPr>
        <w:t>Sprint 4: Admin Tools and Maintenance</w:t>
      </w:r>
    </w:p>
    <w:p w14:paraId="4FCEC353" w14:textId="46175440" w:rsidR="00004DB9" w:rsidRDefault="00004DB9" w:rsidP="00004DB9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>Build interfaces for database updates and user support functionalities</w:t>
      </w:r>
    </w:p>
    <w:p w14:paraId="350FFC7E" w14:textId="53BD7F20" w:rsidR="00004DB9" w:rsidRDefault="00004DB9" w:rsidP="00004DB9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>Stakeholder Expectation: Seamless backend support for app sustainability</w:t>
      </w:r>
    </w:p>
    <w:p w14:paraId="752FBECE" w14:textId="77777777" w:rsidR="00004DB9" w:rsidRDefault="00004DB9" w:rsidP="00004DB9">
      <w:pPr>
        <w:rPr>
          <w:rFonts w:ascii="Times New Roman" w:eastAsiaTheme="minorEastAsia" w:hAnsi="Times New Roman" w:cs="Times New Roman"/>
          <w:szCs w:val="24"/>
        </w:rPr>
      </w:pPr>
    </w:p>
    <w:p w14:paraId="64B04EDD" w14:textId="2DFA7269" w:rsidR="00004DB9" w:rsidRDefault="00004DB9" w:rsidP="00004DB9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  <w:u w:val="single"/>
        </w:rPr>
        <w:lastRenderedPageBreak/>
        <w:t>Planning Poker</w:t>
      </w:r>
    </w:p>
    <w:p w14:paraId="3F4F85ED" w14:textId="1E400293" w:rsidR="00004DB9" w:rsidRDefault="00D70060" w:rsidP="00D70060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>“Logging meals” was quickly agreed upon as a medium effort due to its straightforward functionality</w:t>
      </w:r>
    </w:p>
    <w:p w14:paraId="6B07AA2C" w14:textId="7C9BB8DF" w:rsidR="00F433C4" w:rsidRPr="00853A45" w:rsidRDefault="00D70060" w:rsidP="00853A45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>“Admin database management” sparked debate, with concerns about complexity. Consensus was achieved through further breakdown and input from the data engineer.</w:t>
      </w:r>
    </w:p>
    <w:p w14:paraId="642705F3" w14:textId="3BFF202D" w:rsidR="00F433C4" w:rsidRDefault="00F433C4" w:rsidP="00F433C4">
      <w:pPr>
        <w:rPr>
          <w:rFonts w:ascii="Times New Roman" w:eastAsiaTheme="minorEastAsia" w:hAnsi="Times New Roman" w:cs="Times New Roman"/>
          <w:szCs w:val="24"/>
          <w:u w:val="single"/>
        </w:rPr>
      </w:pPr>
      <w:r>
        <w:rPr>
          <w:rFonts w:ascii="Times New Roman" w:eastAsiaTheme="minorEastAsia" w:hAnsi="Times New Roman" w:cs="Times New Roman"/>
          <w:szCs w:val="24"/>
          <w:u w:val="single"/>
        </w:rPr>
        <w:t>Team Progress and Stakeholder Updates</w:t>
      </w:r>
    </w:p>
    <w:p w14:paraId="316FE711" w14:textId="738FE8C8" w:rsidR="00F433C4" w:rsidRDefault="00F433C4" w:rsidP="00F433C4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 xml:space="preserve">The team is making steady progress </w:t>
      </w:r>
      <w:r w:rsidR="00945E57">
        <w:rPr>
          <w:rFonts w:ascii="Times New Roman" w:eastAsiaTheme="minorEastAsia" w:hAnsi="Times New Roman" w:cs="Times New Roman"/>
          <w:szCs w:val="24"/>
        </w:rPr>
        <w:t>toward</w:t>
      </w:r>
      <w:r>
        <w:rPr>
          <w:rFonts w:ascii="Times New Roman" w:eastAsiaTheme="minorEastAsia" w:hAnsi="Times New Roman" w:cs="Times New Roman"/>
          <w:szCs w:val="24"/>
        </w:rPr>
        <w:t xml:space="preserve"> the December 1 deadline. Here’s an overview of our current status:</w:t>
      </w:r>
    </w:p>
    <w:p w14:paraId="3ED727BE" w14:textId="795F2D9A" w:rsidR="00F433C4" w:rsidRPr="00945E57" w:rsidRDefault="00945E57" w:rsidP="00945E57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Cs w:val="24"/>
          <w:u w:val="single"/>
        </w:rPr>
      </w:pPr>
      <w:r w:rsidRPr="00945E57">
        <w:rPr>
          <w:rFonts w:ascii="Times New Roman" w:eastAsiaTheme="minorEastAsia" w:hAnsi="Times New Roman" w:cs="Times New Roman"/>
          <w:szCs w:val="24"/>
          <w:u w:val="single"/>
        </w:rPr>
        <w:t>Sprint 1 Deliverables:</w:t>
      </w:r>
      <w:r>
        <w:rPr>
          <w:rFonts w:ascii="Times New Roman" w:eastAsiaTheme="minorEastAsia" w:hAnsi="Times New Roman" w:cs="Times New Roman"/>
          <w:szCs w:val="24"/>
        </w:rPr>
        <w:t xml:space="preserve"> The meal logging interface is nearing completion, with a functional prototype ready for team review. While user testing has not yet begun, we are preparing to conduct it in the next sprint.</w:t>
      </w:r>
    </w:p>
    <w:p w14:paraId="744A25DC" w14:textId="57D33816" w:rsidR="00945E57" w:rsidRPr="00F0671D" w:rsidRDefault="00945E57" w:rsidP="00945E57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Cs w:val="24"/>
          <w:u w:val="single"/>
        </w:rPr>
      </w:pPr>
      <w:r>
        <w:rPr>
          <w:rFonts w:ascii="Times New Roman" w:eastAsiaTheme="minorEastAsia" w:hAnsi="Times New Roman" w:cs="Times New Roman"/>
          <w:szCs w:val="24"/>
          <w:u w:val="single"/>
        </w:rPr>
        <w:t>Sprint 2 Progress:</w:t>
      </w:r>
      <w:r>
        <w:rPr>
          <w:rFonts w:ascii="Times New Roman" w:eastAsiaTheme="minorEastAsia" w:hAnsi="Times New Roman" w:cs="Times New Roman"/>
          <w:szCs w:val="24"/>
        </w:rPr>
        <w:t xml:space="preserve"> </w:t>
      </w:r>
      <w:r w:rsidR="00CA206A">
        <w:rPr>
          <w:rFonts w:ascii="Times New Roman" w:eastAsiaTheme="minorEastAsia" w:hAnsi="Times New Roman" w:cs="Times New Roman"/>
          <w:szCs w:val="24"/>
        </w:rPr>
        <w:t>Progress analytics and trends are currently being developed</w:t>
      </w:r>
      <w:r w:rsidR="00F0671D">
        <w:rPr>
          <w:rFonts w:ascii="Times New Roman" w:eastAsiaTheme="minorEastAsia" w:hAnsi="Times New Roman" w:cs="Times New Roman"/>
          <w:szCs w:val="24"/>
        </w:rPr>
        <w:t>, with initial data visualization mockups being reviewed for actual usability.</w:t>
      </w:r>
    </w:p>
    <w:p w14:paraId="138D25CF" w14:textId="354E2A76" w:rsidR="00F0671D" w:rsidRDefault="00CA206A" w:rsidP="00F0671D">
      <w:pPr>
        <w:rPr>
          <w:rFonts w:ascii="Times New Roman" w:eastAsiaTheme="minorEastAsia" w:hAnsi="Times New Roman" w:cs="Times New Roman"/>
          <w:szCs w:val="24"/>
          <w:u w:val="single"/>
        </w:rPr>
      </w:pPr>
      <w:r>
        <w:rPr>
          <w:rFonts w:ascii="Times New Roman" w:eastAsiaTheme="minorEastAsia" w:hAnsi="Times New Roman" w:cs="Times New Roman"/>
          <w:szCs w:val="24"/>
          <w:u w:val="single"/>
        </w:rPr>
        <w:t>Key Considerations for Stakeholders:</w:t>
      </w:r>
    </w:p>
    <w:p w14:paraId="61FE7CDD" w14:textId="1D766BE6" w:rsidR="00CA206A" w:rsidRDefault="00CA206A" w:rsidP="00CA206A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  <w:u w:val="single"/>
        </w:rPr>
        <w:t>Progress:</w:t>
      </w:r>
      <w:r>
        <w:rPr>
          <w:rFonts w:ascii="Times New Roman" w:eastAsiaTheme="minorEastAsia" w:hAnsi="Times New Roman" w:cs="Times New Roman"/>
          <w:szCs w:val="24"/>
        </w:rPr>
        <w:t xml:space="preserve"> While no formal testing has occurred yet, the focus has been on building the important, foundational elements of the app. Testing is planned for future sprints, ensuring a thorough review before full deployment.</w:t>
      </w:r>
    </w:p>
    <w:p w14:paraId="63209D52" w14:textId="5F736C2B" w:rsidR="00CA206A" w:rsidRPr="00CA206A" w:rsidRDefault="00CA206A" w:rsidP="00CA206A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  <w:u w:val="single"/>
        </w:rPr>
        <w:t>Risks:</w:t>
      </w:r>
    </w:p>
    <w:p w14:paraId="0A25D0F9" w14:textId="4244FFBD" w:rsidR="00CA206A" w:rsidRDefault="00CA206A" w:rsidP="00CA206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>The integration of goal-setting features may face delays due to the complexity of notification triggers and dependency on third-party APIs.</w:t>
      </w:r>
    </w:p>
    <w:p w14:paraId="4ABF5F09" w14:textId="06EEA3ED" w:rsidR="00CA206A" w:rsidRDefault="00CA206A" w:rsidP="00CA206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>To mitigate this, database updates and interface design tasks are being worked on to reduce the overall impact on the timeline.</w:t>
      </w:r>
    </w:p>
    <w:p w14:paraId="60ED55EB" w14:textId="536FBEFA" w:rsidR="00CA206A" w:rsidRDefault="00CA206A" w:rsidP="00CA206A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  <w:u w:val="single"/>
        </w:rPr>
        <w:lastRenderedPageBreak/>
        <w:t>Stakeholder Expectations:</w:t>
      </w:r>
    </w:p>
    <w:p w14:paraId="38918018" w14:textId="4C492E02" w:rsidR="00CA206A" w:rsidRDefault="00CA206A" w:rsidP="00CA206A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>Our current work aligns with the project schedule, but stakeholder feedback on mockups and prototypes in Sprint 2 will be crucial in refining the application.</w:t>
      </w:r>
    </w:p>
    <w:p w14:paraId="7CD7808A" w14:textId="1C9DA2ED" w:rsidR="00CA206A" w:rsidRPr="00CA206A" w:rsidRDefault="00CA206A" w:rsidP="00CA206A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>Transparency and collaboration remain key priorities as we move into critical development phases.</w:t>
      </w:r>
    </w:p>
    <w:p w14:paraId="10710FC4" w14:textId="77777777" w:rsidR="00D70060" w:rsidRDefault="00D70060" w:rsidP="00D70060">
      <w:pPr>
        <w:rPr>
          <w:rFonts w:ascii="Times New Roman" w:eastAsiaTheme="minorEastAsia" w:hAnsi="Times New Roman" w:cs="Times New Roman"/>
          <w:szCs w:val="24"/>
        </w:rPr>
      </w:pPr>
    </w:p>
    <w:p w14:paraId="74B37FDB" w14:textId="77777777" w:rsidR="00D70060" w:rsidRPr="00D70060" w:rsidRDefault="00D70060" w:rsidP="00D70060">
      <w:pPr>
        <w:rPr>
          <w:rFonts w:ascii="Times New Roman" w:eastAsiaTheme="minorEastAsia" w:hAnsi="Times New Roman" w:cs="Times New Roman"/>
          <w:szCs w:val="24"/>
        </w:rPr>
      </w:pPr>
    </w:p>
    <w:p w14:paraId="6EF580B0" w14:textId="77777777" w:rsidR="005D3126" w:rsidRDefault="005D3126">
      <w:pPr>
        <w:spacing w:after="160" w:line="259" w:lineRule="auto"/>
        <w:ind w:firstLine="0"/>
        <w:rPr>
          <w:rFonts w:eastAsiaTheme="minorEastAsia"/>
          <w:szCs w:val="24"/>
        </w:rPr>
      </w:pPr>
      <w:r>
        <w:rPr>
          <w:rFonts w:eastAsiaTheme="minorEastAsia"/>
          <w:szCs w:val="24"/>
        </w:rPr>
        <w:br w:type="page"/>
      </w:r>
    </w:p>
    <w:sdt>
      <w:sdtPr>
        <w:rPr>
          <w:rFonts w:eastAsiaTheme="minorEastAsia"/>
          <w:szCs w:val="24"/>
        </w:rPr>
        <w:id w:val="-1173881138"/>
        <w:placeholder>
          <w:docPart w:val="B89FF4EAD0BE41C5ACC71BC10906B61E"/>
        </w:placeholder>
        <w:showingPlcHdr/>
        <w15:appearance w15:val="hidden"/>
      </w:sdtPr>
      <w:sdtContent>
        <w:p w14:paraId="5B56C34B" w14:textId="77777777" w:rsidR="00DF40CF" w:rsidRPr="00DF40CF" w:rsidRDefault="005D3126" w:rsidP="005D3126">
          <w:pPr>
            <w:pStyle w:val="Title"/>
            <w:rPr>
              <w:rFonts w:eastAsiaTheme="minorEastAsia"/>
              <w:szCs w:val="24"/>
            </w:rPr>
          </w:pPr>
          <w:r w:rsidRPr="005D3126">
            <w:t>Works Cited</w:t>
          </w:r>
        </w:p>
      </w:sdtContent>
    </w:sdt>
    <w:sdt>
      <w:sdtPr>
        <w:rPr>
          <w:rFonts w:eastAsiaTheme="minorEastAsia"/>
          <w:szCs w:val="24"/>
        </w:rPr>
        <w:id w:val="-1299683194"/>
        <w:placeholder>
          <w:docPart w:val="40C17D3366584F8A9D508AAE06A06918"/>
        </w:placeholder>
        <w:showingPlcHdr/>
        <w15:appearance w15:val="hidden"/>
      </w:sdtPr>
      <w:sdtContent>
        <w:p w14:paraId="2A8EE8B1" w14:textId="77777777" w:rsidR="00DF40CF" w:rsidRPr="00DF40CF" w:rsidRDefault="005D3126" w:rsidP="005D3126">
          <w:pPr>
            <w:rPr>
              <w:rFonts w:eastAsiaTheme="minorEastAsia"/>
              <w:szCs w:val="24"/>
            </w:rPr>
          </w:pPr>
          <w:r w:rsidRPr="005D3126">
            <w:t>MLA Handbook. 9th ed., Modern Language Association of America, 2021. "MLA Style Center." Modern Language Association, Modern Language Association of America, style.mla.org/.</w:t>
          </w:r>
        </w:p>
      </w:sdtContent>
    </w:sdt>
    <w:sdt>
      <w:sdtPr>
        <w:rPr>
          <w:rFonts w:eastAsiaTheme="minorEastAsia"/>
          <w:szCs w:val="24"/>
        </w:rPr>
        <w:id w:val="-464197611"/>
        <w:placeholder>
          <w:docPart w:val="33217A6A5FD343D781A085D5DACF879C"/>
        </w:placeholder>
        <w:showingPlcHdr/>
        <w15:appearance w15:val="hidden"/>
      </w:sdtPr>
      <w:sdtContent>
        <w:p w14:paraId="47819CFA" w14:textId="77777777" w:rsidR="00DF40CF" w:rsidRDefault="005D3126" w:rsidP="005D3126">
          <w:pPr>
            <w:rPr>
              <w:rFonts w:eastAsiaTheme="minorEastAsia"/>
              <w:szCs w:val="24"/>
            </w:rPr>
          </w:pPr>
          <w:r w:rsidRPr="005D3126">
            <w:t>Microsoft Word, version 365, Microsoft Corporation, 2022.</w:t>
          </w:r>
        </w:p>
      </w:sdtContent>
    </w:sdt>
    <w:p w14:paraId="526FF205" w14:textId="77777777" w:rsidR="0051754C" w:rsidRDefault="00000000" w:rsidP="005D3126">
      <w:pPr>
        <w:rPr>
          <w:rFonts w:eastAsiaTheme="minorEastAsia"/>
          <w:szCs w:val="24"/>
        </w:rPr>
      </w:pPr>
      <w:sdt>
        <w:sdtPr>
          <w:rPr>
            <w:rFonts w:eastAsiaTheme="minorEastAsia"/>
            <w:i/>
            <w:iCs/>
            <w:szCs w:val="24"/>
          </w:rPr>
          <w:id w:val="406648297"/>
          <w:placeholder>
            <w:docPart w:val="D8BEFA5DA7DB4F4DBD27C7F45F2D9A94"/>
          </w:placeholder>
          <w:showingPlcHdr/>
          <w15:appearance w15:val="hidden"/>
        </w:sdtPr>
        <w:sdtContent>
          <w:r w:rsidR="005D3126" w:rsidRPr="005D3126">
            <w:t>Author’s Last Name, First Name.</w:t>
          </w:r>
        </w:sdtContent>
      </w:sdt>
      <w:r w:rsidR="005D3126">
        <w:rPr>
          <w:rFonts w:eastAsiaTheme="minorEastAsia"/>
          <w:i/>
          <w:iCs/>
          <w:szCs w:val="24"/>
        </w:rPr>
        <w:t xml:space="preserve"> </w:t>
      </w:r>
      <w:sdt>
        <w:sdtPr>
          <w:rPr>
            <w:rStyle w:val="Italics"/>
          </w:rPr>
          <w:id w:val="418445593"/>
          <w:placeholder>
            <w:docPart w:val="CA918DBCF19C444EBF61A4BFB155DA6C"/>
          </w:placeholder>
          <w:showingPlcHdr/>
          <w15:appearance w15:val="hidden"/>
        </w:sdtPr>
        <w:sdtContent>
          <w:r w:rsidR="005D3126" w:rsidRPr="005D3126">
            <w:rPr>
              <w:rStyle w:val="Italics"/>
            </w:rPr>
            <w:t>Title of Book.</w:t>
          </w:r>
        </w:sdtContent>
      </w:sdt>
      <w:r w:rsidR="005D3126">
        <w:rPr>
          <w:rFonts w:eastAsiaTheme="minorEastAsia"/>
          <w:i/>
          <w:iCs/>
          <w:szCs w:val="24"/>
        </w:rPr>
        <w:t xml:space="preserve"> </w:t>
      </w:r>
      <w:sdt>
        <w:sdtPr>
          <w:rPr>
            <w:rFonts w:eastAsiaTheme="minorEastAsia"/>
            <w:i/>
            <w:iCs/>
            <w:szCs w:val="24"/>
          </w:rPr>
          <w:id w:val="-1404449248"/>
          <w:placeholder>
            <w:docPart w:val="5EC86A5DAD5849F1AB13B1FEB135D6E9"/>
          </w:placeholder>
          <w:showingPlcHdr/>
          <w15:appearance w15:val="hidden"/>
        </w:sdtPr>
        <w:sdtContent>
          <w:r w:rsidR="005D3126" w:rsidRPr="005D3126">
            <w:t>Edition, Publisher, Year of publication.</w:t>
          </w:r>
        </w:sdtContent>
      </w:sdt>
    </w:p>
    <w:p w14:paraId="2BA4836F" w14:textId="77777777" w:rsidR="5E142C1A" w:rsidRDefault="5E142C1A" w:rsidP="005D3126">
      <w:pPr>
        <w:rPr>
          <w:rFonts w:eastAsiaTheme="minorEastAsia"/>
          <w:szCs w:val="24"/>
        </w:rPr>
      </w:pPr>
    </w:p>
    <w:p w14:paraId="6152F617" w14:textId="77777777" w:rsidR="5E142C1A" w:rsidRDefault="5E142C1A" w:rsidP="5E142C1A">
      <w:pPr>
        <w:rPr>
          <w:rFonts w:eastAsiaTheme="minorEastAsia"/>
          <w:szCs w:val="24"/>
        </w:rPr>
      </w:pPr>
    </w:p>
    <w:p w14:paraId="46B7B61C" w14:textId="77777777" w:rsidR="5E142C1A" w:rsidRDefault="5E142C1A" w:rsidP="5E142C1A">
      <w:pPr>
        <w:rPr>
          <w:rFonts w:eastAsiaTheme="minorEastAsia"/>
          <w:szCs w:val="24"/>
        </w:rPr>
      </w:pPr>
    </w:p>
    <w:p w14:paraId="10D21D47" w14:textId="77777777" w:rsidR="5E142C1A" w:rsidRDefault="5E142C1A" w:rsidP="5E142C1A">
      <w:pPr>
        <w:rPr>
          <w:rFonts w:eastAsiaTheme="minorEastAsia"/>
          <w:szCs w:val="24"/>
        </w:rPr>
      </w:pPr>
    </w:p>
    <w:p w14:paraId="67B9DCBF" w14:textId="77777777" w:rsidR="5E142C1A" w:rsidRDefault="5E142C1A" w:rsidP="5E142C1A">
      <w:pPr>
        <w:rPr>
          <w:rFonts w:eastAsiaTheme="minorEastAsia"/>
          <w:szCs w:val="24"/>
        </w:rPr>
      </w:pPr>
    </w:p>
    <w:p w14:paraId="60566ED1" w14:textId="77777777" w:rsidR="5E142C1A" w:rsidRDefault="5E142C1A" w:rsidP="5E142C1A">
      <w:pPr>
        <w:rPr>
          <w:rFonts w:eastAsiaTheme="minorEastAsia"/>
          <w:szCs w:val="24"/>
        </w:rPr>
      </w:pPr>
    </w:p>
    <w:p w14:paraId="6EE62330" w14:textId="77777777" w:rsidR="5E142C1A" w:rsidRDefault="5E142C1A" w:rsidP="5E142C1A">
      <w:pPr>
        <w:rPr>
          <w:rFonts w:eastAsiaTheme="minorEastAsia"/>
          <w:szCs w:val="24"/>
        </w:rPr>
      </w:pPr>
    </w:p>
    <w:p w14:paraId="0DE0CB6C" w14:textId="77777777" w:rsidR="5E142C1A" w:rsidRDefault="5E142C1A" w:rsidP="5E142C1A">
      <w:pPr>
        <w:rPr>
          <w:rFonts w:eastAsiaTheme="minorEastAsia"/>
          <w:szCs w:val="24"/>
        </w:rPr>
      </w:pPr>
    </w:p>
    <w:p w14:paraId="03E89FC4" w14:textId="77777777" w:rsidR="5E142C1A" w:rsidRDefault="5E142C1A" w:rsidP="5E142C1A">
      <w:pPr>
        <w:rPr>
          <w:rFonts w:eastAsiaTheme="minorEastAsia"/>
          <w:szCs w:val="24"/>
        </w:rPr>
      </w:pPr>
    </w:p>
    <w:p w14:paraId="0E45D828" w14:textId="77777777" w:rsidR="5E142C1A" w:rsidRDefault="5E142C1A" w:rsidP="5E142C1A">
      <w:pPr>
        <w:rPr>
          <w:rFonts w:eastAsiaTheme="minorEastAsia"/>
          <w:szCs w:val="24"/>
        </w:rPr>
      </w:pPr>
    </w:p>
    <w:p w14:paraId="2882219E" w14:textId="77777777" w:rsidR="5E142C1A" w:rsidRDefault="5E142C1A" w:rsidP="5E142C1A">
      <w:pPr>
        <w:rPr>
          <w:rFonts w:eastAsiaTheme="minorEastAsia"/>
          <w:szCs w:val="24"/>
        </w:rPr>
      </w:pPr>
    </w:p>
    <w:p w14:paraId="23506EE3" w14:textId="77777777" w:rsidR="5E142C1A" w:rsidRDefault="5E142C1A" w:rsidP="5E142C1A">
      <w:pPr>
        <w:rPr>
          <w:rFonts w:eastAsiaTheme="minorEastAsia"/>
          <w:szCs w:val="24"/>
        </w:rPr>
      </w:pPr>
    </w:p>
    <w:p w14:paraId="17CC86EF" w14:textId="013B7810" w:rsidR="14D36F52" w:rsidRPr="005D3126" w:rsidRDefault="14D36F52" w:rsidP="003547D2">
      <w:pPr>
        <w:ind w:firstLine="0"/>
        <w:rPr>
          <w:rFonts w:ascii="Calibri" w:eastAsia="Calibri" w:hAnsi="Calibri" w:cs="Calibri"/>
          <w:i/>
          <w:iCs/>
          <w:szCs w:val="24"/>
        </w:rPr>
      </w:pPr>
    </w:p>
    <w:sectPr w:rsidR="14D36F52" w:rsidRPr="005D312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057E5D" w14:textId="77777777" w:rsidR="0024124F" w:rsidRDefault="0024124F" w:rsidP="00F157B2">
      <w:pPr>
        <w:spacing w:line="240" w:lineRule="auto"/>
      </w:pPr>
      <w:r>
        <w:separator/>
      </w:r>
    </w:p>
    <w:p w14:paraId="11CDA176" w14:textId="77777777" w:rsidR="0024124F" w:rsidRDefault="0024124F"/>
  </w:endnote>
  <w:endnote w:type="continuationSeparator" w:id="0">
    <w:p w14:paraId="62D76F6E" w14:textId="77777777" w:rsidR="0024124F" w:rsidRDefault="0024124F" w:rsidP="00F157B2">
      <w:pPr>
        <w:spacing w:line="240" w:lineRule="auto"/>
      </w:pPr>
      <w:r>
        <w:continuationSeparator/>
      </w:r>
    </w:p>
    <w:p w14:paraId="7DDAB708" w14:textId="77777777" w:rsidR="0024124F" w:rsidRDefault="002412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B78165" w14:textId="77777777" w:rsidR="0024124F" w:rsidRDefault="0024124F" w:rsidP="00F157B2">
      <w:pPr>
        <w:spacing w:line="240" w:lineRule="auto"/>
      </w:pPr>
      <w:r>
        <w:separator/>
      </w:r>
    </w:p>
    <w:p w14:paraId="5EEBC78C" w14:textId="77777777" w:rsidR="0024124F" w:rsidRDefault="0024124F"/>
  </w:footnote>
  <w:footnote w:type="continuationSeparator" w:id="0">
    <w:p w14:paraId="0F107AE6" w14:textId="77777777" w:rsidR="0024124F" w:rsidRDefault="0024124F" w:rsidP="00F157B2">
      <w:pPr>
        <w:spacing w:line="240" w:lineRule="auto"/>
      </w:pPr>
      <w:r>
        <w:continuationSeparator/>
      </w:r>
    </w:p>
    <w:p w14:paraId="06478A99" w14:textId="77777777" w:rsidR="0024124F" w:rsidRDefault="002412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C87CF" w14:textId="6D49BB8E" w:rsidR="00C0654B" w:rsidRPr="00885846" w:rsidRDefault="00000000" w:rsidP="00885846">
    <w:pPr>
      <w:pStyle w:val="Header"/>
      <w:jc w:val="right"/>
      <w:rPr>
        <w:rFonts w:ascii="Times New Roman" w:hAnsi="Times New Roman" w:cs="Times New Roman"/>
      </w:rPr>
    </w:pPr>
    <w:sdt>
      <w:sdtPr>
        <w:rPr>
          <w:rFonts w:ascii="Times New Roman" w:hAnsi="Times New Roman" w:cs="Times New Roman"/>
        </w:rPr>
        <w:id w:val="-484551897"/>
        <w15:appearance w15:val="hidden"/>
      </w:sdtPr>
      <w:sdtContent>
        <w:r w:rsidR="00885846" w:rsidRPr="00885846">
          <w:rPr>
            <w:rFonts w:ascii="Times New Roman" w:hAnsi="Times New Roman" w:cs="Times New Roman"/>
          </w:rPr>
          <w:t>Strappazon</w:t>
        </w:r>
      </w:sdtContent>
    </w:sdt>
    <w:r w:rsidR="00F157B2" w:rsidRPr="00885846">
      <w:rPr>
        <w:rFonts w:ascii="Times New Roman" w:hAnsi="Times New Roman" w:cs="Times New Roman"/>
      </w:rPr>
      <w:t xml:space="preserve"> </w:t>
    </w:r>
    <w:sdt>
      <w:sdtPr>
        <w:rPr>
          <w:rFonts w:ascii="Times New Roman" w:hAnsi="Times New Roman" w:cs="Times New Roman"/>
        </w:rPr>
        <w:id w:val="-11828946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F157B2" w:rsidRPr="00885846">
          <w:rPr>
            <w:rFonts w:ascii="Times New Roman" w:hAnsi="Times New Roman" w:cs="Times New Roman"/>
          </w:rPr>
          <w:fldChar w:fldCharType="begin"/>
        </w:r>
        <w:r w:rsidR="00F157B2" w:rsidRPr="00885846">
          <w:rPr>
            <w:rFonts w:ascii="Times New Roman" w:hAnsi="Times New Roman" w:cs="Times New Roman"/>
          </w:rPr>
          <w:instrText xml:space="preserve"> PAGE   \* MERGEFORMAT </w:instrText>
        </w:r>
        <w:r w:rsidR="00F157B2" w:rsidRPr="00885846">
          <w:rPr>
            <w:rFonts w:ascii="Times New Roman" w:hAnsi="Times New Roman" w:cs="Times New Roman"/>
          </w:rPr>
          <w:fldChar w:fldCharType="separate"/>
        </w:r>
        <w:r w:rsidR="00F157B2" w:rsidRPr="00885846">
          <w:rPr>
            <w:rFonts w:ascii="Times New Roman" w:hAnsi="Times New Roman" w:cs="Times New Roman"/>
            <w:noProof/>
          </w:rPr>
          <w:t>2</w:t>
        </w:r>
        <w:r w:rsidR="00F157B2" w:rsidRPr="00885846">
          <w:rPr>
            <w:rFonts w:ascii="Times New Roman" w:hAnsi="Times New Roman" w:cs="Times New Roman"/>
            <w:noProof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75579B"/>
    <w:multiLevelType w:val="hybridMultilevel"/>
    <w:tmpl w:val="37481C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7705687"/>
    <w:multiLevelType w:val="hybridMultilevel"/>
    <w:tmpl w:val="7BD88F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51542D5"/>
    <w:multiLevelType w:val="hybridMultilevel"/>
    <w:tmpl w:val="5ADABE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201E85"/>
    <w:multiLevelType w:val="hybridMultilevel"/>
    <w:tmpl w:val="014E8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DB50C6"/>
    <w:multiLevelType w:val="hybridMultilevel"/>
    <w:tmpl w:val="06B45FF0"/>
    <w:lvl w:ilvl="0" w:tplc="F08CE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4D1195"/>
    <w:multiLevelType w:val="hybridMultilevel"/>
    <w:tmpl w:val="537ABE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46966628">
    <w:abstractNumId w:val="2"/>
  </w:num>
  <w:num w:numId="2" w16cid:durableId="908421062">
    <w:abstractNumId w:val="3"/>
  </w:num>
  <w:num w:numId="3" w16cid:durableId="1353342721">
    <w:abstractNumId w:val="5"/>
  </w:num>
  <w:num w:numId="4" w16cid:durableId="521170370">
    <w:abstractNumId w:val="4"/>
  </w:num>
  <w:num w:numId="5" w16cid:durableId="1516921710">
    <w:abstractNumId w:val="1"/>
  </w:num>
  <w:num w:numId="6" w16cid:durableId="1523471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46"/>
    <w:rsid w:val="00004DB9"/>
    <w:rsid w:val="00174629"/>
    <w:rsid w:val="001F29D1"/>
    <w:rsid w:val="00204334"/>
    <w:rsid w:val="0024124F"/>
    <w:rsid w:val="00244F3D"/>
    <w:rsid w:val="002D702F"/>
    <w:rsid w:val="002F3E11"/>
    <w:rsid w:val="003252BA"/>
    <w:rsid w:val="003547D2"/>
    <w:rsid w:val="003A04B0"/>
    <w:rsid w:val="003D2412"/>
    <w:rsid w:val="0043896F"/>
    <w:rsid w:val="004C4619"/>
    <w:rsid w:val="0051754C"/>
    <w:rsid w:val="0052278D"/>
    <w:rsid w:val="005D3126"/>
    <w:rsid w:val="006A078D"/>
    <w:rsid w:val="00722EC4"/>
    <w:rsid w:val="00754B7A"/>
    <w:rsid w:val="00777F16"/>
    <w:rsid w:val="007A56E6"/>
    <w:rsid w:val="00853A45"/>
    <w:rsid w:val="008730E2"/>
    <w:rsid w:val="00874ADF"/>
    <w:rsid w:val="00885846"/>
    <w:rsid w:val="008A42C4"/>
    <w:rsid w:val="00945E57"/>
    <w:rsid w:val="00946008"/>
    <w:rsid w:val="00B414AC"/>
    <w:rsid w:val="00C0654B"/>
    <w:rsid w:val="00C80F7E"/>
    <w:rsid w:val="00CA071F"/>
    <w:rsid w:val="00CA206A"/>
    <w:rsid w:val="00D70060"/>
    <w:rsid w:val="00DF40CF"/>
    <w:rsid w:val="00F0671D"/>
    <w:rsid w:val="00F157B2"/>
    <w:rsid w:val="00F23AED"/>
    <w:rsid w:val="00F433C4"/>
    <w:rsid w:val="0301E0AD"/>
    <w:rsid w:val="0A65AE72"/>
    <w:rsid w:val="11ADF6F5"/>
    <w:rsid w:val="14D36F52"/>
    <w:rsid w:val="1B2EFEF6"/>
    <w:rsid w:val="24DD8B64"/>
    <w:rsid w:val="2BD8220A"/>
    <w:rsid w:val="322A8CD8"/>
    <w:rsid w:val="3925AE3A"/>
    <w:rsid w:val="464504E4"/>
    <w:rsid w:val="4F7B8650"/>
    <w:rsid w:val="4FD96860"/>
    <w:rsid w:val="513D01D0"/>
    <w:rsid w:val="517C4945"/>
    <w:rsid w:val="51EB11EF"/>
    <w:rsid w:val="5378BD93"/>
    <w:rsid w:val="542981D5"/>
    <w:rsid w:val="54743B3B"/>
    <w:rsid w:val="56E2B8AC"/>
    <w:rsid w:val="57EFA3FC"/>
    <w:rsid w:val="5851A853"/>
    <w:rsid w:val="5E142C1A"/>
    <w:rsid w:val="6AD8BD77"/>
    <w:rsid w:val="6C290B24"/>
    <w:rsid w:val="6C5EF24B"/>
    <w:rsid w:val="70C7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D019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126"/>
    <w:pPr>
      <w:spacing w:after="0" w:line="480" w:lineRule="auto"/>
      <w:ind w:firstLine="7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7B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7B2"/>
  </w:style>
  <w:style w:type="paragraph" w:styleId="Footer">
    <w:name w:val="footer"/>
    <w:basedOn w:val="Normal"/>
    <w:link w:val="FooterChar"/>
    <w:uiPriority w:val="99"/>
    <w:unhideWhenUsed/>
    <w:rsid w:val="00F157B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7B2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A078D"/>
    <w:rPr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6A078D"/>
    <w:pPr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78D"/>
    <w:rPr>
      <w:rFonts w:eastAsiaTheme="majorEastAsia" w:cstheme="majorBidi"/>
      <w:spacing w:val="-10"/>
      <w:kern w:val="28"/>
      <w:sz w:val="24"/>
      <w:szCs w:val="56"/>
    </w:rPr>
  </w:style>
  <w:style w:type="paragraph" w:customStyle="1" w:styleId="ContactInfo">
    <w:name w:val="Contact Info"/>
    <w:basedOn w:val="Normal"/>
    <w:qFormat/>
    <w:rsid w:val="006A078D"/>
    <w:pPr>
      <w:ind w:firstLine="0"/>
    </w:pPr>
    <w:rPr>
      <w:rFonts w:eastAsiaTheme="minorEastAsia"/>
      <w:szCs w:val="24"/>
    </w:rPr>
  </w:style>
  <w:style w:type="character" w:styleId="Emphasis">
    <w:name w:val="Emphasis"/>
    <w:basedOn w:val="DefaultParagraphFont"/>
    <w:uiPriority w:val="20"/>
    <w:qFormat/>
    <w:rsid w:val="006A078D"/>
    <w:rPr>
      <w:b/>
      <w:i w:val="0"/>
      <w:iCs/>
    </w:rPr>
  </w:style>
  <w:style w:type="paragraph" w:customStyle="1" w:styleId="NoIndent">
    <w:name w:val="No Indent"/>
    <w:basedOn w:val="Normal"/>
    <w:qFormat/>
    <w:rsid w:val="005D3126"/>
    <w:pPr>
      <w:ind w:firstLine="0"/>
    </w:pPr>
    <w:rPr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5D3126"/>
    <w:rPr>
      <w:color w:val="605E5C"/>
      <w:shd w:val="clear" w:color="auto" w:fill="E1DFDD"/>
    </w:rPr>
  </w:style>
  <w:style w:type="character" w:customStyle="1" w:styleId="Italics">
    <w:name w:val="Italics"/>
    <w:uiPriority w:val="1"/>
    <w:qFormat/>
    <w:rsid w:val="005D3126"/>
    <w:rPr>
      <w:rFonts w:eastAsiaTheme="minorEastAsia"/>
      <w:i/>
      <w:iCs/>
      <w:szCs w:val="24"/>
    </w:rPr>
  </w:style>
  <w:style w:type="paragraph" w:styleId="NoSpacing">
    <w:name w:val="No Spacing"/>
    <w:uiPriority w:val="1"/>
    <w:qFormat/>
    <w:rsid w:val="005D3126"/>
    <w:pPr>
      <w:spacing w:after="0" w:line="240" w:lineRule="auto"/>
      <w:ind w:firstLine="720"/>
    </w:pPr>
    <w:rPr>
      <w:sz w:val="24"/>
    </w:rPr>
  </w:style>
  <w:style w:type="paragraph" w:styleId="ListParagraph">
    <w:name w:val="List Paragraph"/>
    <w:basedOn w:val="Normal"/>
    <w:uiPriority w:val="34"/>
    <w:semiHidden/>
    <w:qFormat/>
    <w:rsid w:val="00354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08la\AppData\Roaming\Microsoft\Templates\MLA%20style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B313A03AE414ED5A4A913B51A166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A5E6D-9C5C-45F6-AB7C-12460542E939}"/>
      </w:docPartPr>
      <w:docPartBody>
        <w:p w:rsidR="00EF7F31" w:rsidRDefault="00EF7F31">
          <w:pPr>
            <w:pStyle w:val="4B313A03AE414ED5A4A913B51A166639"/>
          </w:pPr>
          <w:r w:rsidRPr="005D3126">
            <w:t>Rama Gokhale</w:t>
          </w:r>
        </w:p>
      </w:docPartBody>
    </w:docPart>
    <w:docPart>
      <w:docPartPr>
        <w:name w:val="5AB67434A45742CA869DA360B9AE2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1E6A7-3795-4832-8C05-52D4B9EF12F9}"/>
      </w:docPartPr>
      <w:docPartBody>
        <w:p w:rsidR="00EF7F31" w:rsidRDefault="00EF7F31">
          <w:pPr>
            <w:pStyle w:val="5AB67434A45742CA869DA360B9AE2B95"/>
          </w:pPr>
          <w:r w:rsidRPr="005D3126">
            <w:t>Professor Jaipur</w:t>
          </w:r>
        </w:p>
      </w:docPartBody>
    </w:docPart>
    <w:docPart>
      <w:docPartPr>
        <w:name w:val="62B42D831F504B5AAEA9A0A780FEC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FA6F0-4E69-4F3F-A3E7-AD65A4844C89}"/>
      </w:docPartPr>
      <w:docPartBody>
        <w:p w:rsidR="00EF7F31" w:rsidRDefault="00EF7F31">
          <w:pPr>
            <w:pStyle w:val="62B42D831F504B5AAEA9A0A780FEC100"/>
          </w:pPr>
          <w:r w:rsidRPr="006A078D">
            <w:t>Exploring the Symbolism of Birds in Classic Literature: A Comparative Study</w:t>
          </w:r>
        </w:p>
      </w:docPartBody>
    </w:docPart>
    <w:docPart>
      <w:docPartPr>
        <w:name w:val="B89FF4EAD0BE41C5ACC71BC10906B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73906-48C9-4E3C-8B22-456AE5927B76}"/>
      </w:docPartPr>
      <w:docPartBody>
        <w:p w:rsidR="00EF7F31" w:rsidRDefault="00EF7F31">
          <w:pPr>
            <w:pStyle w:val="B89FF4EAD0BE41C5ACC71BC10906B61E"/>
          </w:pPr>
          <w:r w:rsidRPr="005D3126">
            <w:t>Works Cited</w:t>
          </w:r>
        </w:p>
      </w:docPartBody>
    </w:docPart>
    <w:docPart>
      <w:docPartPr>
        <w:name w:val="40C17D3366584F8A9D508AAE06A06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54070-A6C0-4DF0-994F-E43AF8C060B8}"/>
      </w:docPartPr>
      <w:docPartBody>
        <w:p w:rsidR="00EF7F31" w:rsidRDefault="00EF7F31">
          <w:pPr>
            <w:pStyle w:val="40C17D3366584F8A9D508AAE06A06918"/>
          </w:pPr>
          <w:r w:rsidRPr="005D3126">
            <w:t>MLA Handbook. 9th ed., Modern Language Association of America, 2021. "MLA Style Center." Modern Language Association, Modern Language Association of America, style.mla.org/.</w:t>
          </w:r>
        </w:p>
      </w:docPartBody>
    </w:docPart>
    <w:docPart>
      <w:docPartPr>
        <w:name w:val="33217A6A5FD343D781A085D5DACF8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4533F-AEDD-43F4-92BA-252FDA3F52F2}"/>
      </w:docPartPr>
      <w:docPartBody>
        <w:p w:rsidR="00EF7F31" w:rsidRDefault="00EF7F31">
          <w:pPr>
            <w:pStyle w:val="33217A6A5FD343D781A085D5DACF879C"/>
          </w:pPr>
          <w:r w:rsidRPr="005D3126">
            <w:t>Microsoft Word, version 365, Microsoft Corporation, 2022.</w:t>
          </w:r>
        </w:p>
      </w:docPartBody>
    </w:docPart>
    <w:docPart>
      <w:docPartPr>
        <w:name w:val="D8BEFA5DA7DB4F4DBD27C7F45F2D9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92728-2B59-4FF5-A3A0-D539062D30F0}"/>
      </w:docPartPr>
      <w:docPartBody>
        <w:p w:rsidR="00EF7F31" w:rsidRDefault="00EF7F31">
          <w:pPr>
            <w:pStyle w:val="D8BEFA5DA7DB4F4DBD27C7F45F2D9A94"/>
          </w:pPr>
          <w:r w:rsidRPr="005D3126">
            <w:t>Author’s Last Name, First Name.</w:t>
          </w:r>
        </w:p>
      </w:docPartBody>
    </w:docPart>
    <w:docPart>
      <w:docPartPr>
        <w:name w:val="CA918DBCF19C444EBF61A4BFB155D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C7823-2C0E-4AC8-953C-AC6A5581A936}"/>
      </w:docPartPr>
      <w:docPartBody>
        <w:p w:rsidR="00EF7F31" w:rsidRDefault="00EF7F31">
          <w:pPr>
            <w:pStyle w:val="CA918DBCF19C444EBF61A4BFB155DA6C"/>
          </w:pPr>
          <w:r w:rsidRPr="005D3126">
            <w:rPr>
              <w:rStyle w:val="Italics"/>
            </w:rPr>
            <w:t>Title of Book.</w:t>
          </w:r>
        </w:p>
      </w:docPartBody>
    </w:docPart>
    <w:docPart>
      <w:docPartPr>
        <w:name w:val="5EC86A5DAD5849F1AB13B1FEB135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1764D-B348-49B4-8BE8-51A86EF3106C}"/>
      </w:docPartPr>
      <w:docPartBody>
        <w:p w:rsidR="00EF7F31" w:rsidRDefault="00EF7F31">
          <w:pPr>
            <w:pStyle w:val="5EC86A5DAD5849F1AB13B1FEB135D6E9"/>
          </w:pPr>
          <w:r w:rsidRPr="005D3126">
            <w:t>Edition, Publisher, Year of publication.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F31"/>
    <w:rsid w:val="003A04B0"/>
    <w:rsid w:val="00574EEC"/>
    <w:rsid w:val="00777F16"/>
    <w:rsid w:val="00EF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313A03AE414ED5A4A913B51A166639">
    <w:name w:val="4B313A03AE414ED5A4A913B51A166639"/>
  </w:style>
  <w:style w:type="paragraph" w:customStyle="1" w:styleId="5AB67434A45742CA869DA360B9AE2B95">
    <w:name w:val="5AB67434A45742CA869DA360B9AE2B95"/>
  </w:style>
  <w:style w:type="paragraph" w:customStyle="1" w:styleId="62B42D831F504B5AAEA9A0A780FEC100">
    <w:name w:val="62B42D831F504B5AAEA9A0A780FEC100"/>
  </w:style>
  <w:style w:type="character" w:styleId="Emphasis">
    <w:name w:val="Emphasis"/>
    <w:basedOn w:val="DefaultParagraphFont"/>
    <w:uiPriority w:val="20"/>
    <w:qFormat/>
    <w:rPr>
      <w:b/>
      <w:i w:val="0"/>
      <w:iCs/>
    </w:rPr>
  </w:style>
  <w:style w:type="character" w:customStyle="1" w:styleId="Italics">
    <w:name w:val="Italics"/>
    <w:uiPriority w:val="1"/>
    <w:qFormat/>
    <w:rPr>
      <w:rFonts w:eastAsiaTheme="minorEastAsia"/>
      <w:i/>
      <w:iCs/>
      <w:szCs w:val="24"/>
    </w:rPr>
  </w:style>
  <w:style w:type="paragraph" w:customStyle="1" w:styleId="B89FF4EAD0BE41C5ACC71BC10906B61E">
    <w:name w:val="B89FF4EAD0BE41C5ACC71BC10906B61E"/>
  </w:style>
  <w:style w:type="paragraph" w:customStyle="1" w:styleId="40C17D3366584F8A9D508AAE06A06918">
    <w:name w:val="40C17D3366584F8A9D508AAE06A06918"/>
  </w:style>
  <w:style w:type="paragraph" w:customStyle="1" w:styleId="33217A6A5FD343D781A085D5DACF879C">
    <w:name w:val="33217A6A5FD343D781A085D5DACF879C"/>
  </w:style>
  <w:style w:type="paragraph" w:customStyle="1" w:styleId="D8BEFA5DA7DB4F4DBD27C7F45F2D9A94">
    <w:name w:val="D8BEFA5DA7DB4F4DBD27C7F45F2D9A94"/>
  </w:style>
  <w:style w:type="paragraph" w:customStyle="1" w:styleId="CA918DBCF19C444EBF61A4BFB155DA6C">
    <w:name w:val="CA918DBCF19C444EBF61A4BFB155DA6C"/>
  </w:style>
  <w:style w:type="paragraph" w:customStyle="1" w:styleId="5EC86A5DAD5849F1AB13B1FEB135D6E9">
    <w:name w:val="5EC86A5DAD5849F1AB13B1FEB135D6E9"/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1017F64-A17A-4960-B8B7-978ED93D2A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821850-0272-4703-AB99-3A460ACED6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2F9236-BB68-447D-8EC8-EF43914803B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0</TotalTime>
  <Pages>4</Pages>
  <Words>410</Words>
  <Characters>2486</Characters>
  <Application>Microsoft Office Word</Application>
  <DocSecurity>0</DocSecurity>
  <Lines>75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2024-11-20T13:27:00Z</dcterms:created>
  <dcterms:modified xsi:type="dcterms:W3CDTF">2024-11-22T13:13:00Z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1719e85b-e368-495e-806f-b852d7b8a930</vt:lpwstr>
  </property>
</Properties>
</file>