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542824207"/>
        <w:placeholder>
          <w:docPart w:val="105D3FB6BF41453F8A790E2FA4E896D8"/>
        </w:placeholder>
        <w15:appearance w15:val="hidden"/>
      </w:sdtPr>
      <w:sdtEndPr/>
      <w:sdtContent>
        <w:p w14:paraId="5DEF1832" w14:textId="7B64F00D" w:rsidR="00F157B2" w:rsidRDefault="00D55B93" w:rsidP="005D3126">
          <w:pPr>
            <w:pStyle w:val="ContactInfo"/>
            <w:rPr>
              <w:rFonts w:ascii="Times New Roman" w:hAnsi="Times New Roman" w:cs="Times New Roman"/>
            </w:rPr>
          </w:pPr>
          <w:r>
            <w:rPr>
              <w:rFonts w:ascii="Times New Roman" w:hAnsi="Times New Roman" w:cs="Times New Roman"/>
            </w:rPr>
            <w:t>Group 3: Jahlil, Owens, Trishelle Leal, and Landon Strappazon</w:t>
          </w:r>
        </w:p>
        <w:p w14:paraId="60919FB9" w14:textId="6630AA52" w:rsidR="00D55B93" w:rsidRPr="00D55B93" w:rsidRDefault="00D55B93" w:rsidP="005D3126">
          <w:pPr>
            <w:pStyle w:val="ContactInfo"/>
            <w:rPr>
              <w:rFonts w:ascii="Times New Roman" w:hAnsi="Times New Roman" w:cs="Times New Roman"/>
            </w:rPr>
          </w:pPr>
          <w:r>
            <w:rPr>
              <w:rFonts w:ascii="Times New Roman" w:hAnsi="Times New Roman" w:cs="Times New Roman"/>
            </w:rPr>
            <w:t>Written by Landon Strappazon</w:t>
          </w:r>
        </w:p>
      </w:sdtContent>
    </w:sdt>
    <w:sdt>
      <w:sdtPr>
        <w:rPr>
          <w:rFonts w:ascii="Times New Roman" w:hAnsi="Times New Roman" w:cs="Times New Roman"/>
        </w:rPr>
        <w:id w:val="-629857051"/>
        <w:placeholder>
          <w:docPart w:val="A821E0203FD2489BBB3BA6AE322C70FF"/>
        </w:placeholder>
        <w15:appearance w15:val="hidden"/>
      </w:sdtPr>
      <w:sdtEndPr/>
      <w:sdtContent>
        <w:p w14:paraId="388013E6" w14:textId="203CAA01" w:rsidR="00F157B2" w:rsidRPr="00D55B93" w:rsidRDefault="00D55B93" w:rsidP="005D3126">
          <w:pPr>
            <w:pStyle w:val="ContactInfo"/>
            <w:rPr>
              <w:rFonts w:ascii="Times New Roman" w:hAnsi="Times New Roman" w:cs="Times New Roman"/>
            </w:rPr>
          </w:pPr>
          <w:r>
            <w:rPr>
              <w:rFonts w:ascii="Times New Roman" w:hAnsi="Times New Roman" w:cs="Times New Roman"/>
            </w:rPr>
            <w:t>Dr. Lamprecht</w:t>
          </w:r>
        </w:p>
      </w:sdtContent>
    </w:sdt>
    <w:sdt>
      <w:sdtPr>
        <w:rPr>
          <w:rFonts w:ascii="Times New Roman" w:hAnsi="Times New Roman" w:cs="Times New Roman"/>
        </w:rPr>
        <w:id w:val="780695931"/>
        <w:placeholder>
          <w:docPart w:val="DC6F3FBE6CB64C01A718858AFC07D68F"/>
        </w:placeholder>
        <w15:appearance w15:val="hidden"/>
      </w:sdtPr>
      <w:sdtEndPr/>
      <w:sdtContent>
        <w:p w14:paraId="24884150" w14:textId="09758F9F" w:rsidR="00F157B2" w:rsidRPr="00D55B93" w:rsidRDefault="00D55B93" w:rsidP="005D3126">
          <w:pPr>
            <w:pStyle w:val="ContactInfo"/>
            <w:rPr>
              <w:rFonts w:ascii="Times New Roman" w:hAnsi="Times New Roman" w:cs="Times New Roman"/>
            </w:rPr>
          </w:pPr>
          <w:r>
            <w:rPr>
              <w:rFonts w:ascii="Times New Roman" w:hAnsi="Times New Roman" w:cs="Times New Roman"/>
            </w:rPr>
            <w:t>CMSCI 349 A</w:t>
          </w:r>
        </w:p>
      </w:sdtContent>
    </w:sdt>
    <w:sdt>
      <w:sdtPr>
        <w:rPr>
          <w:rFonts w:ascii="Times New Roman" w:hAnsi="Times New Roman" w:cs="Times New Roman"/>
        </w:rPr>
        <w:id w:val="-467825061"/>
        <w:placeholder>
          <w:docPart w:val="74FD8D16A3BE440982A23A289BAC492D"/>
        </w:placeholder>
        <w15:appearance w15:val="hidden"/>
      </w:sdtPr>
      <w:sdtEndPr/>
      <w:sdtContent>
        <w:p w14:paraId="1A3E5CFA" w14:textId="2C4D1A7D" w:rsidR="001F29D1" w:rsidRPr="00D55B93" w:rsidRDefault="00D55B93" w:rsidP="005D3126">
          <w:pPr>
            <w:pStyle w:val="ContactInfo"/>
            <w:rPr>
              <w:rFonts w:ascii="Times New Roman" w:hAnsi="Times New Roman" w:cs="Times New Roman"/>
            </w:rPr>
          </w:pPr>
          <w:r>
            <w:rPr>
              <w:rFonts w:ascii="Times New Roman" w:hAnsi="Times New Roman" w:cs="Times New Roman"/>
            </w:rPr>
            <w:t>23 September 2024</w:t>
          </w:r>
        </w:p>
      </w:sdtContent>
    </w:sdt>
    <w:sdt>
      <w:sdtPr>
        <w:rPr>
          <w:rFonts w:eastAsiaTheme="minorEastAsia"/>
          <w:szCs w:val="24"/>
        </w:rPr>
        <w:id w:val="-1597710929"/>
        <w:placeholder>
          <w:docPart w:val="8573BED64B734E96B508492F31E3BEF9"/>
        </w:placeholder>
        <w15:appearance w15:val="hidden"/>
      </w:sdtPr>
      <w:sdtEndPr>
        <w:rPr>
          <w:rFonts w:ascii="Times New Roman" w:hAnsi="Times New Roman" w:cs="Times New Roman"/>
        </w:rPr>
      </w:sdtEndPr>
      <w:sdtContent>
        <w:p w14:paraId="65819E29" w14:textId="59B75ABB" w:rsidR="00F157B2" w:rsidRPr="00D55B93" w:rsidRDefault="00D55B93" w:rsidP="006A078D">
          <w:pPr>
            <w:pStyle w:val="Title"/>
            <w:rPr>
              <w:rFonts w:ascii="Times New Roman" w:hAnsi="Times New Roman" w:cs="Times New Roman"/>
            </w:rPr>
          </w:pPr>
          <w:r w:rsidRPr="00D55B93">
            <w:rPr>
              <w:rFonts w:ascii="Times New Roman" w:eastAsiaTheme="minorEastAsia" w:hAnsi="Times New Roman" w:cs="Times New Roman"/>
              <w:szCs w:val="24"/>
            </w:rPr>
            <w:t>Nutrition and Fitness Tracking</w:t>
          </w:r>
        </w:p>
      </w:sdtContent>
    </w:sdt>
    <w:p w14:paraId="1BEAE7BE" w14:textId="50528659" w:rsidR="14D36F52" w:rsidRPr="00A10EC1" w:rsidRDefault="006D5BFB" w:rsidP="00C51B67">
      <w:pPr>
        <w:ind w:firstLine="0"/>
        <w:rPr>
          <w:rFonts w:ascii="Times New Roman" w:eastAsiaTheme="minorEastAsia" w:hAnsi="Times New Roman" w:cs="Times New Roman"/>
          <w:b/>
          <w:bCs/>
          <w:sz w:val="36"/>
          <w:szCs w:val="36"/>
        </w:rPr>
      </w:pPr>
      <w:r w:rsidRPr="00A10EC1">
        <w:rPr>
          <w:rFonts w:ascii="Times New Roman" w:eastAsiaTheme="minorEastAsia" w:hAnsi="Times New Roman" w:cs="Times New Roman"/>
          <w:b/>
          <w:bCs/>
          <w:sz w:val="36"/>
          <w:szCs w:val="36"/>
        </w:rPr>
        <w:t>Requirements Analyst</w:t>
      </w:r>
    </w:p>
    <w:p w14:paraId="366FE9FF" w14:textId="1F5BF287" w:rsidR="00000FB4" w:rsidRPr="00000FB4" w:rsidRDefault="00000FB4" w:rsidP="00C51B67">
      <w:pPr>
        <w:ind w:firstLine="0"/>
        <w:rPr>
          <w:rFonts w:ascii="Times New Roman" w:eastAsiaTheme="minorEastAsia" w:hAnsi="Times New Roman" w:cs="Times New Roman"/>
          <w:szCs w:val="24"/>
          <w:u w:val="single"/>
        </w:rPr>
      </w:pPr>
      <w:r>
        <w:rPr>
          <w:rFonts w:ascii="Times New Roman" w:eastAsiaTheme="minorEastAsia" w:hAnsi="Times New Roman" w:cs="Times New Roman"/>
          <w:szCs w:val="24"/>
          <w:u w:val="single"/>
        </w:rPr>
        <w:t>Actors:</w:t>
      </w:r>
    </w:p>
    <w:p w14:paraId="04D79D9B" w14:textId="391A20FB" w:rsidR="009259E7" w:rsidRDefault="009259E7" w:rsidP="009259E7">
      <w:pPr>
        <w:pStyle w:val="ListParagraph"/>
        <w:numPr>
          <w:ilvl w:val="0"/>
          <w:numId w:val="1"/>
        </w:numPr>
        <w:rPr>
          <w:rFonts w:ascii="Times New Roman" w:eastAsiaTheme="minorEastAsia" w:hAnsi="Times New Roman" w:cs="Times New Roman"/>
          <w:szCs w:val="24"/>
        </w:rPr>
      </w:pPr>
      <w:r>
        <w:rPr>
          <w:rFonts w:ascii="Times New Roman" w:eastAsiaTheme="minorEastAsia" w:hAnsi="Times New Roman" w:cs="Times New Roman"/>
          <w:szCs w:val="24"/>
        </w:rPr>
        <w:t>User (Primary Actor)</w:t>
      </w:r>
    </w:p>
    <w:p w14:paraId="7A9482D0" w14:textId="47D4C2A0" w:rsidR="009259E7" w:rsidRDefault="009259E7" w:rsidP="009259E7">
      <w:pPr>
        <w:pStyle w:val="ListParagraph"/>
        <w:numPr>
          <w:ilvl w:val="1"/>
          <w:numId w:val="1"/>
        </w:numPr>
        <w:rPr>
          <w:rFonts w:ascii="Times New Roman" w:eastAsiaTheme="minorEastAsia" w:hAnsi="Times New Roman" w:cs="Times New Roman"/>
          <w:szCs w:val="24"/>
        </w:rPr>
      </w:pPr>
      <w:r>
        <w:rPr>
          <w:rFonts w:ascii="Times New Roman" w:eastAsiaTheme="minorEastAsia" w:hAnsi="Times New Roman" w:cs="Times New Roman"/>
          <w:szCs w:val="24"/>
        </w:rPr>
        <w:t>Logs meals</w:t>
      </w:r>
      <w:r w:rsidR="000D6F1B">
        <w:rPr>
          <w:rFonts w:ascii="Times New Roman" w:eastAsiaTheme="minorEastAsia" w:hAnsi="Times New Roman" w:cs="Times New Roman"/>
          <w:szCs w:val="24"/>
        </w:rPr>
        <w:t xml:space="preserve"> (interacts with the food database or manually inputs data)</w:t>
      </w:r>
    </w:p>
    <w:p w14:paraId="43B70DEE" w14:textId="0FE3132F" w:rsidR="009259E7" w:rsidRDefault="009259E7" w:rsidP="009259E7">
      <w:pPr>
        <w:pStyle w:val="ListParagraph"/>
        <w:numPr>
          <w:ilvl w:val="1"/>
          <w:numId w:val="1"/>
        </w:numPr>
        <w:rPr>
          <w:rFonts w:ascii="Times New Roman" w:eastAsiaTheme="minorEastAsia" w:hAnsi="Times New Roman" w:cs="Times New Roman"/>
          <w:szCs w:val="24"/>
        </w:rPr>
      </w:pPr>
      <w:r>
        <w:rPr>
          <w:rFonts w:ascii="Times New Roman" w:eastAsiaTheme="minorEastAsia" w:hAnsi="Times New Roman" w:cs="Times New Roman"/>
          <w:szCs w:val="24"/>
        </w:rPr>
        <w:t>Tracks nutrition</w:t>
      </w:r>
      <w:r w:rsidR="000D6F1B">
        <w:rPr>
          <w:rFonts w:ascii="Times New Roman" w:eastAsiaTheme="minorEastAsia" w:hAnsi="Times New Roman" w:cs="Times New Roman"/>
          <w:szCs w:val="24"/>
        </w:rPr>
        <w:t xml:space="preserve"> (views nutrients and calories consumed)</w:t>
      </w:r>
    </w:p>
    <w:p w14:paraId="30058755" w14:textId="56C73C27" w:rsidR="009259E7" w:rsidRDefault="009259E7" w:rsidP="009259E7">
      <w:pPr>
        <w:pStyle w:val="ListParagraph"/>
        <w:numPr>
          <w:ilvl w:val="1"/>
          <w:numId w:val="1"/>
        </w:numPr>
        <w:rPr>
          <w:rFonts w:ascii="Times New Roman" w:eastAsiaTheme="minorEastAsia" w:hAnsi="Times New Roman" w:cs="Times New Roman"/>
          <w:szCs w:val="24"/>
        </w:rPr>
      </w:pPr>
      <w:r>
        <w:rPr>
          <w:rFonts w:ascii="Times New Roman" w:eastAsiaTheme="minorEastAsia" w:hAnsi="Times New Roman" w:cs="Times New Roman"/>
          <w:szCs w:val="24"/>
        </w:rPr>
        <w:t>Views progress and analytics</w:t>
      </w:r>
    </w:p>
    <w:p w14:paraId="2A31EB23" w14:textId="3BB4B5E4" w:rsidR="000D6F1B" w:rsidRDefault="000D6F1B" w:rsidP="009259E7">
      <w:pPr>
        <w:pStyle w:val="ListParagraph"/>
        <w:numPr>
          <w:ilvl w:val="1"/>
          <w:numId w:val="1"/>
        </w:numPr>
        <w:rPr>
          <w:rFonts w:ascii="Times New Roman" w:eastAsiaTheme="minorEastAsia" w:hAnsi="Times New Roman" w:cs="Times New Roman"/>
          <w:szCs w:val="24"/>
        </w:rPr>
      </w:pPr>
      <w:r>
        <w:rPr>
          <w:rFonts w:ascii="Times New Roman" w:eastAsiaTheme="minorEastAsia" w:hAnsi="Times New Roman" w:cs="Times New Roman"/>
          <w:szCs w:val="24"/>
        </w:rPr>
        <w:t>S</w:t>
      </w:r>
      <w:r w:rsidR="00FC031D">
        <w:rPr>
          <w:rFonts w:ascii="Times New Roman" w:eastAsiaTheme="minorEastAsia" w:hAnsi="Times New Roman" w:cs="Times New Roman"/>
          <w:szCs w:val="24"/>
        </w:rPr>
        <w:t>ets or updates dietary goals and configures reminders</w:t>
      </w:r>
    </w:p>
    <w:p w14:paraId="55E39596" w14:textId="5E0FB510" w:rsidR="009259E7" w:rsidRDefault="009259E7" w:rsidP="009259E7">
      <w:pPr>
        <w:pStyle w:val="ListParagraph"/>
        <w:numPr>
          <w:ilvl w:val="0"/>
          <w:numId w:val="1"/>
        </w:numPr>
        <w:rPr>
          <w:rFonts w:ascii="Times New Roman" w:eastAsiaTheme="minorEastAsia" w:hAnsi="Times New Roman" w:cs="Times New Roman"/>
          <w:szCs w:val="24"/>
        </w:rPr>
      </w:pPr>
      <w:r>
        <w:rPr>
          <w:rFonts w:ascii="Times New Roman" w:eastAsiaTheme="minorEastAsia" w:hAnsi="Times New Roman" w:cs="Times New Roman"/>
          <w:szCs w:val="24"/>
        </w:rPr>
        <w:t>Food Database (System Actor)</w:t>
      </w:r>
    </w:p>
    <w:p w14:paraId="316A338E" w14:textId="541B7ED7" w:rsidR="009259E7" w:rsidRDefault="009259E7" w:rsidP="009259E7">
      <w:pPr>
        <w:pStyle w:val="ListParagraph"/>
        <w:numPr>
          <w:ilvl w:val="1"/>
          <w:numId w:val="1"/>
        </w:numPr>
        <w:rPr>
          <w:rFonts w:ascii="Times New Roman" w:eastAsiaTheme="minorEastAsia" w:hAnsi="Times New Roman" w:cs="Times New Roman"/>
          <w:szCs w:val="24"/>
        </w:rPr>
      </w:pPr>
      <w:r>
        <w:rPr>
          <w:rFonts w:ascii="Times New Roman" w:eastAsiaTheme="minorEastAsia" w:hAnsi="Times New Roman" w:cs="Times New Roman"/>
          <w:szCs w:val="24"/>
        </w:rPr>
        <w:t>Provides up-to-date nutritional data for food items</w:t>
      </w:r>
    </w:p>
    <w:p w14:paraId="061369AA" w14:textId="73B9B095" w:rsidR="009259E7" w:rsidRDefault="009259E7" w:rsidP="009259E7">
      <w:pPr>
        <w:pStyle w:val="ListParagraph"/>
        <w:numPr>
          <w:ilvl w:val="0"/>
          <w:numId w:val="1"/>
        </w:numPr>
        <w:rPr>
          <w:rFonts w:ascii="Times New Roman" w:eastAsiaTheme="minorEastAsia" w:hAnsi="Times New Roman" w:cs="Times New Roman"/>
          <w:szCs w:val="24"/>
        </w:rPr>
      </w:pPr>
      <w:r>
        <w:rPr>
          <w:rFonts w:ascii="Times New Roman" w:eastAsiaTheme="minorEastAsia" w:hAnsi="Times New Roman" w:cs="Times New Roman"/>
          <w:szCs w:val="24"/>
        </w:rPr>
        <w:t>Admin (Supporting Actor)</w:t>
      </w:r>
    </w:p>
    <w:p w14:paraId="76C0DE0A" w14:textId="77CDC0B2" w:rsidR="009259E7" w:rsidRDefault="009259E7" w:rsidP="009259E7">
      <w:pPr>
        <w:pStyle w:val="ListParagraph"/>
        <w:numPr>
          <w:ilvl w:val="1"/>
          <w:numId w:val="1"/>
        </w:numPr>
        <w:rPr>
          <w:rFonts w:ascii="Times New Roman" w:eastAsiaTheme="minorEastAsia" w:hAnsi="Times New Roman" w:cs="Times New Roman"/>
          <w:szCs w:val="24"/>
        </w:rPr>
      </w:pPr>
      <w:r>
        <w:rPr>
          <w:rFonts w:ascii="Times New Roman" w:eastAsiaTheme="minorEastAsia" w:hAnsi="Times New Roman" w:cs="Times New Roman"/>
          <w:szCs w:val="24"/>
        </w:rPr>
        <w:t>Manages the app content</w:t>
      </w:r>
    </w:p>
    <w:p w14:paraId="101E386C" w14:textId="5EA6E7D3" w:rsidR="009259E7" w:rsidRDefault="009259E7" w:rsidP="009259E7">
      <w:pPr>
        <w:pStyle w:val="ListParagraph"/>
        <w:numPr>
          <w:ilvl w:val="1"/>
          <w:numId w:val="1"/>
        </w:numPr>
        <w:rPr>
          <w:rFonts w:ascii="Times New Roman" w:eastAsiaTheme="minorEastAsia" w:hAnsi="Times New Roman" w:cs="Times New Roman"/>
          <w:szCs w:val="24"/>
        </w:rPr>
      </w:pPr>
      <w:r>
        <w:rPr>
          <w:rFonts w:ascii="Times New Roman" w:eastAsiaTheme="minorEastAsia" w:hAnsi="Times New Roman" w:cs="Times New Roman"/>
          <w:szCs w:val="24"/>
        </w:rPr>
        <w:t>Keeps app/content up to dat</w:t>
      </w:r>
      <w:r w:rsidR="00000FB4">
        <w:rPr>
          <w:rFonts w:ascii="Times New Roman" w:eastAsiaTheme="minorEastAsia" w:hAnsi="Times New Roman" w:cs="Times New Roman"/>
          <w:szCs w:val="24"/>
        </w:rPr>
        <w:t>e</w:t>
      </w:r>
    </w:p>
    <w:p w14:paraId="2095BD78" w14:textId="050C9B01" w:rsidR="009259E7" w:rsidRDefault="009259E7" w:rsidP="009259E7">
      <w:pPr>
        <w:pStyle w:val="ListParagraph"/>
        <w:numPr>
          <w:ilvl w:val="1"/>
          <w:numId w:val="1"/>
        </w:numPr>
        <w:rPr>
          <w:rFonts w:ascii="Times New Roman" w:eastAsiaTheme="minorEastAsia" w:hAnsi="Times New Roman" w:cs="Times New Roman"/>
          <w:szCs w:val="24"/>
        </w:rPr>
      </w:pPr>
      <w:r>
        <w:rPr>
          <w:rFonts w:ascii="Times New Roman" w:eastAsiaTheme="minorEastAsia" w:hAnsi="Times New Roman" w:cs="Times New Roman"/>
          <w:szCs w:val="24"/>
        </w:rPr>
        <w:t>Provides user support</w:t>
      </w:r>
    </w:p>
    <w:p w14:paraId="2BE1C282" w14:textId="1870182B" w:rsidR="00000FB4" w:rsidRDefault="00000FB4" w:rsidP="00000FB4">
      <w:pPr>
        <w:ind w:firstLine="0"/>
        <w:rPr>
          <w:rFonts w:ascii="Times New Roman" w:eastAsiaTheme="minorEastAsia" w:hAnsi="Times New Roman" w:cs="Times New Roman"/>
          <w:szCs w:val="24"/>
          <w:u w:val="single"/>
        </w:rPr>
      </w:pPr>
      <w:r>
        <w:rPr>
          <w:rFonts w:ascii="Times New Roman" w:eastAsiaTheme="minorEastAsia" w:hAnsi="Times New Roman" w:cs="Times New Roman"/>
          <w:szCs w:val="24"/>
          <w:u w:val="single"/>
        </w:rPr>
        <w:t>Use Cases:</w:t>
      </w:r>
    </w:p>
    <w:p w14:paraId="7A687630" w14:textId="436B5D83" w:rsidR="005B3A50" w:rsidRDefault="005B3A50" w:rsidP="005B3A50">
      <w:pPr>
        <w:pStyle w:val="ListParagraph"/>
        <w:numPr>
          <w:ilvl w:val="0"/>
          <w:numId w:val="2"/>
        </w:numPr>
        <w:rPr>
          <w:rFonts w:ascii="Times New Roman" w:eastAsiaTheme="minorEastAsia" w:hAnsi="Times New Roman" w:cs="Times New Roman"/>
          <w:szCs w:val="24"/>
        </w:rPr>
      </w:pPr>
      <w:r>
        <w:rPr>
          <w:rFonts w:ascii="Times New Roman" w:eastAsiaTheme="minorEastAsia" w:hAnsi="Times New Roman" w:cs="Times New Roman"/>
          <w:szCs w:val="24"/>
          <w:u w:val="single"/>
        </w:rPr>
        <w:t>Log Meal:</w:t>
      </w:r>
      <w:r>
        <w:rPr>
          <w:rFonts w:ascii="Times New Roman" w:eastAsiaTheme="minorEastAsia" w:hAnsi="Times New Roman" w:cs="Times New Roman"/>
          <w:szCs w:val="24"/>
        </w:rPr>
        <w:t xml:space="preserve"> The user logs their meals by either searching the food database or manually entering the food.</w:t>
      </w:r>
    </w:p>
    <w:p w14:paraId="09168285" w14:textId="32019816" w:rsidR="0047462B" w:rsidRDefault="0047462B" w:rsidP="0047462B">
      <w:pPr>
        <w:pStyle w:val="ListParagraph"/>
        <w:ind w:left="1440" w:firstLine="0"/>
        <w:rPr>
          <w:rFonts w:ascii="Times New Roman" w:eastAsiaTheme="minorEastAsia" w:hAnsi="Times New Roman" w:cs="Times New Roman"/>
          <w:szCs w:val="24"/>
        </w:rPr>
      </w:pPr>
      <w:r>
        <w:rPr>
          <w:rFonts w:ascii="Times New Roman" w:eastAsiaTheme="minorEastAsia" w:hAnsi="Times New Roman" w:cs="Times New Roman"/>
          <w:szCs w:val="24"/>
          <w:u w:val="single"/>
        </w:rPr>
        <w:t>Process:</w:t>
      </w:r>
      <w:r>
        <w:rPr>
          <w:rFonts w:ascii="Times New Roman" w:eastAsiaTheme="minorEastAsia" w:hAnsi="Times New Roman" w:cs="Times New Roman"/>
          <w:szCs w:val="24"/>
        </w:rPr>
        <w:t xml:space="preserve"> </w:t>
      </w:r>
      <w:r w:rsidRPr="0047462B">
        <w:rPr>
          <w:rFonts w:ascii="Times New Roman" w:eastAsiaTheme="minorEastAsia" w:hAnsi="Times New Roman" w:cs="Times New Roman"/>
          <w:szCs w:val="24"/>
        </w:rPr>
        <w:t>Automatically logs the timestamp and calculates nutritional values.</w:t>
      </w:r>
    </w:p>
    <w:p w14:paraId="5AB409E1" w14:textId="5958F405" w:rsidR="005B3A50" w:rsidRDefault="005B3A50" w:rsidP="005B3A50">
      <w:pPr>
        <w:pStyle w:val="ListParagraph"/>
        <w:numPr>
          <w:ilvl w:val="0"/>
          <w:numId w:val="2"/>
        </w:numPr>
        <w:rPr>
          <w:rFonts w:ascii="Times New Roman" w:eastAsiaTheme="minorEastAsia" w:hAnsi="Times New Roman" w:cs="Times New Roman"/>
          <w:szCs w:val="24"/>
        </w:rPr>
      </w:pPr>
      <w:r>
        <w:rPr>
          <w:rFonts w:ascii="Times New Roman" w:eastAsiaTheme="minorEastAsia" w:hAnsi="Times New Roman" w:cs="Times New Roman"/>
          <w:szCs w:val="24"/>
          <w:u w:val="single"/>
        </w:rPr>
        <w:lastRenderedPageBreak/>
        <w:t>Track Nutritional Intake:</w:t>
      </w:r>
      <w:r>
        <w:rPr>
          <w:rFonts w:ascii="Times New Roman" w:eastAsiaTheme="minorEastAsia" w:hAnsi="Times New Roman" w:cs="Times New Roman"/>
          <w:szCs w:val="24"/>
        </w:rPr>
        <w:t xml:space="preserve"> The user views the nutrients and calories consumed.</w:t>
      </w:r>
    </w:p>
    <w:p w14:paraId="72D180BB" w14:textId="4DE5C830" w:rsidR="0047462B" w:rsidRPr="0047462B" w:rsidRDefault="0047462B" w:rsidP="0047462B">
      <w:pPr>
        <w:ind w:left="1440" w:firstLine="0"/>
        <w:rPr>
          <w:rFonts w:ascii="Times New Roman" w:eastAsiaTheme="minorEastAsia" w:hAnsi="Times New Roman" w:cs="Times New Roman"/>
          <w:szCs w:val="24"/>
        </w:rPr>
      </w:pPr>
      <w:r>
        <w:rPr>
          <w:rFonts w:ascii="Times New Roman" w:eastAsiaTheme="minorEastAsia" w:hAnsi="Times New Roman" w:cs="Times New Roman"/>
          <w:szCs w:val="24"/>
          <w:u w:val="single"/>
        </w:rPr>
        <w:t>Process:</w:t>
      </w:r>
      <w:r>
        <w:rPr>
          <w:rFonts w:ascii="Times New Roman" w:eastAsiaTheme="minorEastAsia" w:hAnsi="Times New Roman" w:cs="Times New Roman"/>
          <w:szCs w:val="24"/>
        </w:rPr>
        <w:t xml:space="preserve"> </w:t>
      </w:r>
      <w:r w:rsidRPr="0047462B">
        <w:rPr>
          <w:rFonts w:ascii="Times New Roman" w:eastAsiaTheme="minorEastAsia" w:hAnsi="Times New Roman" w:cs="Times New Roman"/>
          <w:szCs w:val="24"/>
        </w:rPr>
        <w:t>Automatically updates charts and reports to reflect new data entries.</w:t>
      </w:r>
    </w:p>
    <w:p w14:paraId="53AE1D5B" w14:textId="1140C4B3" w:rsidR="005B3A50" w:rsidRDefault="005B3A50" w:rsidP="005B3A50">
      <w:pPr>
        <w:pStyle w:val="ListParagraph"/>
        <w:numPr>
          <w:ilvl w:val="0"/>
          <w:numId w:val="2"/>
        </w:numPr>
        <w:rPr>
          <w:rFonts w:ascii="Times New Roman" w:eastAsiaTheme="minorEastAsia" w:hAnsi="Times New Roman" w:cs="Times New Roman"/>
          <w:szCs w:val="24"/>
        </w:rPr>
      </w:pPr>
      <w:r>
        <w:rPr>
          <w:rFonts w:ascii="Times New Roman" w:eastAsiaTheme="minorEastAsia" w:hAnsi="Times New Roman" w:cs="Times New Roman"/>
          <w:szCs w:val="24"/>
          <w:u w:val="single"/>
        </w:rPr>
        <w:t>View Progress:</w:t>
      </w:r>
      <w:r>
        <w:rPr>
          <w:rFonts w:ascii="Times New Roman" w:eastAsiaTheme="minorEastAsia" w:hAnsi="Times New Roman" w:cs="Times New Roman"/>
          <w:szCs w:val="24"/>
        </w:rPr>
        <w:t xml:space="preserve"> The user accesses analytics to show their progress over time.</w:t>
      </w:r>
    </w:p>
    <w:p w14:paraId="03B33790" w14:textId="1295DA7F" w:rsidR="008A02DB" w:rsidRPr="008A02DB" w:rsidRDefault="008A02DB" w:rsidP="008A02DB">
      <w:pPr>
        <w:pStyle w:val="ListParagraph"/>
        <w:ind w:left="1440" w:firstLine="0"/>
        <w:rPr>
          <w:rFonts w:ascii="Times New Roman" w:eastAsiaTheme="minorEastAsia" w:hAnsi="Times New Roman" w:cs="Times New Roman"/>
          <w:szCs w:val="24"/>
        </w:rPr>
      </w:pPr>
      <w:r>
        <w:rPr>
          <w:rFonts w:ascii="Times New Roman" w:eastAsiaTheme="minorEastAsia" w:hAnsi="Times New Roman" w:cs="Times New Roman"/>
          <w:szCs w:val="24"/>
          <w:u w:val="single"/>
        </w:rPr>
        <w:t>Process:</w:t>
      </w:r>
      <w:r>
        <w:rPr>
          <w:rFonts w:ascii="Times New Roman" w:eastAsiaTheme="minorEastAsia" w:hAnsi="Times New Roman" w:cs="Times New Roman"/>
          <w:szCs w:val="24"/>
        </w:rPr>
        <w:t xml:space="preserve"> </w:t>
      </w:r>
      <w:r w:rsidRPr="008A02DB">
        <w:rPr>
          <w:rFonts w:ascii="Times New Roman" w:eastAsiaTheme="minorEastAsia" w:hAnsi="Times New Roman" w:cs="Times New Roman"/>
          <w:szCs w:val="24"/>
        </w:rPr>
        <w:t>Automatically generates a progress report based on the logged data.</w:t>
      </w:r>
    </w:p>
    <w:p w14:paraId="71605C57" w14:textId="62045E42" w:rsidR="005B3A50" w:rsidRDefault="005B3A50" w:rsidP="005B3A50">
      <w:pPr>
        <w:pStyle w:val="ListParagraph"/>
        <w:numPr>
          <w:ilvl w:val="0"/>
          <w:numId w:val="2"/>
        </w:numPr>
        <w:rPr>
          <w:rFonts w:ascii="Times New Roman" w:eastAsiaTheme="minorEastAsia" w:hAnsi="Times New Roman" w:cs="Times New Roman"/>
          <w:szCs w:val="24"/>
        </w:rPr>
      </w:pPr>
      <w:r>
        <w:rPr>
          <w:rFonts w:ascii="Times New Roman" w:eastAsiaTheme="minorEastAsia" w:hAnsi="Times New Roman" w:cs="Times New Roman"/>
          <w:szCs w:val="24"/>
          <w:u w:val="single"/>
        </w:rPr>
        <w:t>Set/Update Goals:</w:t>
      </w:r>
      <w:r>
        <w:rPr>
          <w:rFonts w:ascii="Times New Roman" w:eastAsiaTheme="minorEastAsia" w:hAnsi="Times New Roman" w:cs="Times New Roman"/>
          <w:szCs w:val="24"/>
        </w:rPr>
        <w:t xml:space="preserve"> The user sets or updates dietary goals and configures reminders.</w:t>
      </w:r>
    </w:p>
    <w:p w14:paraId="7204E3EF" w14:textId="6438ADF2" w:rsidR="008A02DB" w:rsidRPr="008A02DB" w:rsidRDefault="008A02DB" w:rsidP="008A02DB">
      <w:pPr>
        <w:pStyle w:val="ListParagraph"/>
        <w:ind w:left="1440" w:firstLine="0"/>
        <w:rPr>
          <w:rFonts w:ascii="Times New Roman" w:eastAsiaTheme="minorEastAsia" w:hAnsi="Times New Roman" w:cs="Times New Roman"/>
          <w:szCs w:val="24"/>
        </w:rPr>
      </w:pPr>
      <w:r>
        <w:rPr>
          <w:rFonts w:ascii="Times New Roman" w:eastAsiaTheme="minorEastAsia" w:hAnsi="Times New Roman" w:cs="Times New Roman"/>
          <w:szCs w:val="24"/>
          <w:u w:val="single"/>
        </w:rPr>
        <w:t>Process:</w:t>
      </w:r>
      <w:r>
        <w:rPr>
          <w:rFonts w:ascii="Times New Roman" w:eastAsiaTheme="minorEastAsia" w:hAnsi="Times New Roman" w:cs="Times New Roman"/>
          <w:szCs w:val="24"/>
        </w:rPr>
        <w:t xml:space="preserve"> </w:t>
      </w:r>
      <w:r w:rsidRPr="008A02DB">
        <w:rPr>
          <w:rFonts w:ascii="Times New Roman" w:eastAsiaTheme="minorEastAsia" w:hAnsi="Times New Roman" w:cs="Times New Roman"/>
          <w:szCs w:val="24"/>
        </w:rPr>
        <w:t>Sends reminders and notifications based on the goals</w:t>
      </w:r>
      <w:r w:rsidR="00FE6E7B">
        <w:rPr>
          <w:rFonts w:ascii="Times New Roman" w:eastAsiaTheme="minorEastAsia" w:hAnsi="Times New Roman" w:cs="Times New Roman"/>
          <w:szCs w:val="24"/>
        </w:rPr>
        <w:t>.</w:t>
      </w:r>
    </w:p>
    <w:p w14:paraId="2370392D" w14:textId="416D0FF9" w:rsidR="005B3A50" w:rsidRDefault="005B3A50" w:rsidP="005B3A50">
      <w:pPr>
        <w:pStyle w:val="ListParagraph"/>
        <w:numPr>
          <w:ilvl w:val="0"/>
          <w:numId w:val="2"/>
        </w:numPr>
        <w:rPr>
          <w:rFonts w:ascii="Times New Roman" w:eastAsiaTheme="minorEastAsia" w:hAnsi="Times New Roman" w:cs="Times New Roman"/>
          <w:szCs w:val="24"/>
        </w:rPr>
      </w:pPr>
      <w:r>
        <w:rPr>
          <w:rFonts w:ascii="Times New Roman" w:eastAsiaTheme="minorEastAsia" w:hAnsi="Times New Roman" w:cs="Times New Roman"/>
          <w:szCs w:val="24"/>
          <w:u w:val="single"/>
        </w:rPr>
        <w:t>Provide Nutritional Data:</w:t>
      </w:r>
      <w:r>
        <w:rPr>
          <w:rFonts w:ascii="Times New Roman" w:eastAsiaTheme="minorEastAsia" w:hAnsi="Times New Roman" w:cs="Times New Roman"/>
          <w:szCs w:val="24"/>
        </w:rPr>
        <w:t xml:space="preserve"> The food database supplies nutritional values based on the user’s search.</w:t>
      </w:r>
    </w:p>
    <w:p w14:paraId="0BFD262A" w14:textId="25048611" w:rsidR="00CE1113" w:rsidRPr="00FE6E7B" w:rsidRDefault="00FE6E7B" w:rsidP="00CE1113">
      <w:pPr>
        <w:pStyle w:val="ListParagraph"/>
        <w:ind w:left="1440" w:firstLine="0"/>
        <w:rPr>
          <w:rFonts w:ascii="Times New Roman" w:eastAsiaTheme="minorEastAsia" w:hAnsi="Times New Roman" w:cs="Times New Roman"/>
          <w:szCs w:val="24"/>
        </w:rPr>
      </w:pPr>
      <w:r>
        <w:rPr>
          <w:rFonts w:ascii="Times New Roman" w:eastAsiaTheme="minorEastAsia" w:hAnsi="Times New Roman" w:cs="Times New Roman"/>
          <w:szCs w:val="24"/>
          <w:u w:val="single"/>
        </w:rPr>
        <w:t>Process:</w:t>
      </w:r>
      <w:r>
        <w:rPr>
          <w:rFonts w:ascii="Times New Roman" w:eastAsiaTheme="minorEastAsia" w:hAnsi="Times New Roman" w:cs="Times New Roman"/>
          <w:szCs w:val="24"/>
        </w:rPr>
        <w:t xml:space="preserve"> </w:t>
      </w:r>
      <w:r w:rsidRPr="00FE6E7B">
        <w:rPr>
          <w:rFonts w:ascii="Times New Roman" w:eastAsiaTheme="minorEastAsia" w:hAnsi="Times New Roman" w:cs="Times New Roman"/>
          <w:szCs w:val="24"/>
        </w:rPr>
        <w:t>Updates the database with new food information automatically.</w:t>
      </w:r>
    </w:p>
    <w:p w14:paraId="000AF7C3" w14:textId="7C76ECC3" w:rsidR="005B3A50" w:rsidRDefault="005B3A50" w:rsidP="005B3A50">
      <w:pPr>
        <w:pStyle w:val="ListParagraph"/>
        <w:numPr>
          <w:ilvl w:val="0"/>
          <w:numId w:val="2"/>
        </w:numPr>
        <w:rPr>
          <w:rFonts w:ascii="Times New Roman" w:eastAsiaTheme="minorEastAsia" w:hAnsi="Times New Roman" w:cs="Times New Roman"/>
          <w:szCs w:val="24"/>
        </w:rPr>
      </w:pPr>
      <w:r>
        <w:rPr>
          <w:rFonts w:ascii="Times New Roman" w:eastAsiaTheme="minorEastAsia" w:hAnsi="Times New Roman" w:cs="Times New Roman"/>
          <w:szCs w:val="24"/>
          <w:u w:val="single"/>
        </w:rPr>
        <w:t>Manage App Content:</w:t>
      </w:r>
      <w:r>
        <w:rPr>
          <w:rFonts w:ascii="Times New Roman" w:eastAsiaTheme="minorEastAsia" w:hAnsi="Times New Roman" w:cs="Times New Roman"/>
          <w:szCs w:val="24"/>
        </w:rPr>
        <w:t xml:space="preserve"> The admin continuously updates the app’s contents and features.</w:t>
      </w:r>
    </w:p>
    <w:p w14:paraId="4EC55B86" w14:textId="6D5AE18E" w:rsidR="00514601" w:rsidRPr="00514601" w:rsidRDefault="005B3A50" w:rsidP="00514601">
      <w:pPr>
        <w:pStyle w:val="ListParagraph"/>
        <w:numPr>
          <w:ilvl w:val="0"/>
          <w:numId w:val="2"/>
        </w:numPr>
        <w:rPr>
          <w:rFonts w:ascii="Times New Roman" w:eastAsiaTheme="minorEastAsia" w:hAnsi="Times New Roman" w:cs="Times New Roman"/>
          <w:szCs w:val="24"/>
        </w:rPr>
      </w:pPr>
      <w:r>
        <w:rPr>
          <w:rFonts w:ascii="Times New Roman" w:eastAsiaTheme="minorEastAsia" w:hAnsi="Times New Roman" w:cs="Times New Roman"/>
          <w:szCs w:val="24"/>
          <w:u w:val="single"/>
        </w:rPr>
        <w:t>Support Users:</w:t>
      </w:r>
      <w:r>
        <w:rPr>
          <w:rFonts w:ascii="Times New Roman" w:eastAsiaTheme="minorEastAsia" w:hAnsi="Times New Roman" w:cs="Times New Roman"/>
          <w:szCs w:val="24"/>
        </w:rPr>
        <w:t xml:space="preserve"> The admin provides support to users </w:t>
      </w:r>
      <w:r w:rsidR="004C5F50">
        <w:rPr>
          <w:rFonts w:ascii="Times New Roman" w:eastAsiaTheme="minorEastAsia" w:hAnsi="Times New Roman" w:cs="Times New Roman"/>
          <w:szCs w:val="24"/>
        </w:rPr>
        <w:t>who</w:t>
      </w:r>
      <w:r>
        <w:rPr>
          <w:rFonts w:ascii="Times New Roman" w:eastAsiaTheme="minorEastAsia" w:hAnsi="Times New Roman" w:cs="Times New Roman"/>
          <w:szCs w:val="24"/>
        </w:rPr>
        <w:t xml:space="preserve"> may be experiencing issues.</w:t>
      </w:r>
    </w:p>
    <w:p w14:paraId="0C3B7916" w14:textId="77777777" w:rsidR="00421CE6" w:rsidRDefault="00421CE6" w:rsidP="00514601">
      <w:pPr>
        <w:ind w:firstLine="0"/>
        <w:rPr>
          <w:rFonts w:ascii="Times New Roman" w:eastAsiaTheme="minorEastAsia" w:hAnsi="Times New Roman" w:cs="Times New Roman"/>
          <w:szCs w:val="24"/>
          <w:u w:val="single"/>
        </w:rPr>
      </w:pPr>
    </w:p>
    <w:p w14:paraId="1A50CB73" w14:textId="77777777" w:rsidR="00421CE6" w:rsidRDefault="00421CE6" w:rsidP="00514601">
      <w:pPr>
        <w:ind w:firstLine="0"/>
        <w:rPr>
          <w:rFonts w:ascii="Times New Roman" w:eastAsiaTheme="minorEastAsia" w:hAnsi="Times New Roman" w:cs="Times New Roman"/>
          <w:szCs w:val="24"/>
          <w:u w:val="single"/>
        </w:rPr>
      </w:pPr>
    </w:p>
    <w:p w14:paraId="2BA1DB12" w14:textId="77777777" w:rsidR="00421CE6" w:rsidRDefault="00421CE6" w:rsidP="00514601">
      <w:pPr>
        <w:ind w:firstLine="0"/>
        <w:rPr>
          <w:rFonts w:ascii="Times New Roman" w:eastAsiaTheme="minorEastAsia" w:hAnsi="Times New Roman" w:cs="Times New Roman"/>
          <w:szCs w:val="24"/>
          <w:u w:val="single"/>
        </w:rPr>
      </w:pPr>
    </w:p>
    <w:p w14:paraId="61702AE3" w14:textId="77777777" w:rsidR="00421CE6" w:rsidRDefault="00421CE6" w:rsidP="00514601">
      <w:pPr>
        <w:ind w:firstLine="0"/>
        <w:rPr>
          <w:rFonts w:ascii="Times New Roman" w:eastAsiaTheme="minorEastAsia" w:hAnsi="Times New Roman" w:cs="Times New Roman"/>
          <w:szCs w:val="24"/>
          <w:u w:val="single"/>
        </w:rPr>
      </w:pPr>
    </w:p>
    <w:p w14:paraId="185988AA" w14:textId="77777777" w:rsidR="00421CE6" w:rsidRDefault="00421CE6" w:rsidP="00514601">
      <w:pPr>
        <w:ind w:firstLine="0"/>
        <w:rPr>
          <w:rFonts w:ascii="Times New Roman" w:eastAsiaTheme="minorEastAsia" w:hAnsi="Times New Roman" w:cs="Times New Roman"/>
          <w:szCs w:val="24"/>
          <w:u w:val="single"/>
        </w:rPr>
      </w:pPr>
    </w:p>
    <w:p w14:paraId="51F434DD" w14:textId="77777777" w:rsidR="00421CE6" w:rsidRDefault="00421CE6" w:rsidP="00514601">
      <w:pPr>
        <w:ind w:firstLine="0"/>
        <w:rPr>
          <w:rFonts w:ascii="Times New Roman" w:eastAsiaTheme="minorEastAsia" w:hAnsi="Times New Roman" w:cs="Times New Roman"/>
          <w:szCs w:val="24"/>
          <w:u w:val="single"/>
        </w:rPr>
      </w:pPr>
    </w:p>
    <w:p w14:paraId="40645EE1" w14:textId="77777777" w:rsidR="00421CE6" w:rsidRDefault="00421CE6" w:rsidP="00514601">
      <w:pPr>
        <w:ind w:firstLine="0"/>
        <w:rPr>
          <w:rFonts w:ascii="Times New Roman" w:eastAsiaTheme="minorEastAsia" w:hAnsi="Times New Roman" w:cs="Times New Roman"/>
          <w:szCs w:val="24"/>
          <w:u w:val="single"/>
        </w:rPr>
      </w:pPr>
    </w:p>
    <w:p w14:paraId="2D5D4ABC" w14:textId="77777777" w:rsidR="00421CE6" w:rsidRDefault="00421CE6" w:rsidP="00514601">
      <w:pPr>
        <w:ind w:firstLine="0"/>
        <w:rPr>
          <w:rFonts w:ascii="Times New Roman" w:eastAsiaTheme="minorEastAsia" w:hAnsi="Times New Roman" w:cs="Times New Roman"/>
          <w:szCs w:val="24"/>
          <w:u w:val="single"/>
        </w:rPr>
      </w:pPr>
    </w:p>
    <w:p w14:paraId="4100F7F1" w14:textId="77777777" w:rsidR="00421CE6" w:rsidRDefault="00421CE6" w:rsidP="00514601">
      <w:pPr>
        <w:ind w:firstLine="0"/>
        <w:rPr>
          <w:rFonts w:ascii="Times New Roman" w:eastAsiaTheme="minorEastAsia" w:hAnsi="Times New Roman" w:cs="Times New Roman"/>
          <w:szCs w:val="24"/>
          <w:u w:val="single"/>
        </w:rPr>
      </w:pPr>
    </w:p>
    <w:p w14:paraId="4AD76A8D" w14:textId="77777777" w:rsidR="00421CE6" w:rsidRDefault="00421CE6" w:rsidP="00514601">
      <w:pPr>
        <w:ind w:firstLine="0"/>
        <w:rPr>
          <w:rFonts w:ascii="Times New Roman" w:eastAsiaTheme="minorEastAsia" w:hAnsi="Times New Roman" w:cs="Times New Roman"/>
          <w:szCs w:val="24"/>
          <w:u w:val="single"/>
        </w:rPr>
      </w:pPr>
    </w:p>
    <w:p w14:paraId="62FF6CA4" w14:textId="77777777" w:rsidR="00421CE6" w:rsidRDefault="00421CE6" w:rsidP="00514601">
      <w:pPr>
        <w:ind w:firstLine="0"/>
        <w:rPr>
          <w:rFonts w:ascii="Times New Roman" w:eastAsiaTheme="minorEastAsia" w:hAnsi="Times New Roman" w:cs="Times New Roman"/>
          <w:szCs w:val="24"/>
          <w:u w:val="single"/>
        </w:rPr>
      </w:pPr>
    </w:p>
    <w:p w14:paraId="67A9B9DA" w14:textId="77777777" w:rsidR="00421CE6" w:rsidRDefault="00421CE6" w:rsidP="00514601">
      <w:pPr>
        <w:ind w:firstLine="0"/>
        <w:rPr>
          <w:rFonts w:ascii="Times New Roman" w:eastAsiaTheme="minorEastAsia" w:hAnsi="Times New Roman" w:cs="Times New Roman"/>
          <w:szCs w:val="24"/>
          <w:u w:val="single"/>
        </w:rPr>
      </w:pPr>
    </w:p>
    <w:p w14:paraId="1081C895" w14:textId="7BF7ACB6" w:rsidR="00514601" w:rsidRDefault="00514601" w:rsidP="00514601">
      <w:pPr>
        <w:ind w:firstLine="0"/>
        <w:rPr>
          <w:rFonts w:ascii="Times New Roman" w:eastAsiaTheme="minorEastAsia" w:hAnsi="Times New Roman" w:cs="Times New Roman"/>
          <w:szCs w:val="24"/>
          <w:u w:val="single"/>
        </w:rPr>
      </w:pPr>
      <w:r>
        <w:rPr>
          <w:rFonts w:ascii="Times New Roman" w:eastAsiaTheme="minorEastAsia" w:hAnsi="Times New Roman" w:cs="Times New Roman"/>
          <w:szCs w:val="24"/>
          <w:u w:val="single"/>
        </w:rPr>
        <w:t>UML Diagram:</w:t>
      </w:r>
    </w:p>
    <w:p w14:paraId="29D43566" w14:textId="57E83253" w:rsidR="00514601" w:rsidRPr="00514601" w:rsidRDefault="004C5F50" w:rsidP="00514601">
      <w:pPr>
        <w:ind w:firstLine="0"/>
        <w:rPr>
          <w:rFonts w:ascii="Times New Roman" w:eastAsiaTheme="minorEastAsia" w:hAnsi="Times New Roman" w:cs="Times New Roman"/>
          <w:szCs w:val="24"/>
        </w:rPr>
      </w:pPr>
      <w:r>
        <w:rPr>
          <w:rFonts w:ascii="Times New Roman" w:eastAsiaTheme="minorEastAsia" w:hAnsi="Times New Roman" w:cs="Times New Roman"/>
          <w:szCs w:val="24"/>
        </w:rPr>
        <w:t>This UML diagram gives a visual representation of the “Actors” and their functions.</w:t>
      </w:r>
      <w:r w:rsidR="009E6D1A">
        <w:rPr>
          <w:rFonts w:ascii="Times New Roman" w:eastAsiaTheme="minorEastAsia" w:hAnsi="Times New Roman" w:cs="Times New Roman"/>
          <w:szCs w:val="24"/>
        </w:rPr>
        <w:t xml:space="preserve"> This shows one to many users viewing progress and analytics, logging meals, and tracking nutrition through the app. The food database provides up-to-date nutritional data for food items which is crucial in logging meals. The admin provides user support to the user actor and also makes sure the app is continuously updated and maintained.</w:t>
      </w:r>
    </w:p>
    <w:p w14:paraId="49274D16" w14:textId="6BF3CD33" w:rsidR="00514601" w:rsidRPr="00514601" w:rsidRDefault="006132C1" w:rsidP="00514601">
      <w:pPr>
        <w:ind w:firstLine="0"/>
        <w:rPr>
          <w:rFonts w:ascii="Times New Roman" w:eastAsiaTheme="minorEastAsia" w:hAnsi="Times New Roman" w:cs="Times New Roman"/>
          <w:szCs w:val="24"/>
          <w:u w:val="single"/>
        </w:rPr>
      </w:pPr>
      <w:r>
        <w:rPr>
          <w:rFonts w:ascii="Times New Roman" w:eastAsiaTheme="minorEastAsia" w:hAnsi="Times New Roman" w:cs="Times New Roman"/>
          <w:noProof/>
          <w:szCs w:val="24"/>
          <w:u w:val="single"/>
        </w:rPr>
        <w:lastRenderedPageBreak/>
        <w:drawing>
          <wp:inline distT="0" distB="0" distL="0" distR="0" wp14:anchorId="03141065" wp14:editId="3DFC946C">
            <wp:extent cx="4216939" cy="3530785"/>
            <wp:effectExtent l="0" t="0" r="0" b="0"/>
            <wp:docPr id="1524861095" name="Picture 1" descr="A diagram of a person's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61095" name="Picture 1" descr="A diagram of a person's activit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21821" cy="3534872"/>
                    </a:xfrm>
                    <a:prstGeom prst="rect">
                      <a:avLst/>
                    </a:prstGeom>
                  </pic:spPr>
                </pic:pic>
              </a:graphicData>
            </a:graphic>
          </wp:inline>
        </w:drawing>
      </w:r>
    </w:p>
    <w:p w14:paraId="76B3AB5A" w14:textId="77777777" w:rsidR="00421CE6" w:rsidRDefault="00421CE6" w:rsidP="00C51B67">
      <w:pPr>
        <w:ind w:firstLine="0"/>
        <w:rPr>
          <w:rFonts w:ascii="Times New Roman" w:eastAsiaTheme="minorEastAsia" w:hAnsi="Times New Roman" w:cs="Times New Roman"/>
          <w:b/>
          <w:bCs/>
          <w:szCs w:val="24"/>
        </w:rPr>
      </w:pPr>
    </w:p>
    <w:p w14:paraId="047184CC" w14:textId="77777777" w:rsidR="00A10EC1" w:rsidRDefault="00A10EC1" w:rsidP="00C51B67">
      <w:pPr>
        <w:ind w:firstLine="0"/>
        <w:rPr>
          <w:rFonts w:ascii="Times New Roman" w:eastAsiaTheme="minorEastAsia" w:hAnsi="Times New Roman" w:cs="Times New Roman"/>
          <w:b/>
          <w:bCs/>
          <w:sz w:val="36"/>
          <w:szCs w:val="36"/>
        </w:rPr>
      </w:pPr>
    </w:p>
    <w:p w14:paraId="2B3E3D3B" w14:textId="77777777" w:rsidR="00A10EC1" w:rsidRDefault="00A10EC1" w:rsidP="00C51B67">
      <w:pPr>
        <w:ind w:firstLine="0"/>
        <w:rPr>
          <w:rFonts w:ascii="Times New Roman" w:eastAsiaTheme="minorEastAsia" w:hAnsi="Times New Roman" w:cs="Times New Roman"/>
          <w:b/>
          <w:bCs/>
          <w:sz w:val="36"/>
          <w:szCs w:val="36"/>
        </w:rPr>
      </w:pPr>
    </w:p>
    <w:p w14:paraId="101D8F88" w14:textId="77777777" w:rsidR="00A10EC1" w:rsidRDefault="00A10EC1" w:rsidP="00C51B67">
      <w:pPr>
        <w:ind w:firstLine="0"/>
        <w:rPr>
          <w:rFonts w:ascii="Times New Roman" w:eastAsiaTheme="minorEastAsia" w:hAnsi="Times New Roman" w:cs="Times New Roman"/>
          <w:b/>
          <w:bCs/>
          <w:sz w:val="36"/>
          <w:szCs w:val="36"/>
        </w:rPr>
      </w:pPr>
    </w:p>
    <w:p w14:paraId="2FF33D68" w14:textId="05E397E1" w:rsidR="00940618" w:rsidRPr="00940618" w:rsidRDefault="00940618" w:rsidP="00940618">
      <w:pPr>
        <w:ind w:firstLine="0"/>
        <w:rPr>
          <w:rFonts w:ascii="Times New Roman" w:eastAsia="Calibri" w:hAnsi="Times New Roman" w:cs="Times New Roman"/>
          <w:szCs w:val="24"/>
        </w:rPr>
      </w:pPr>
    </w:p>
    <w:sectPr w:rsidR="00940618" w:rsidRPr="0094061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D37A7" w14:textId="77777777" w:rsidR="00D55B93" w:rsidRDefault="00D55B93" w:rsidP="00F157B2">
      <w:pPr>
        <w:spacing w:line="240" w:lineRule="auto"/>
      </w:pPr>
      <w:r>
        <w:separator/>
      </w:r>
    </w:p>
    <w:p w14:paraId="44CCD237" w14:textId="77777777" w:rsidR="00D55B93" w:rsidRDefault="00D55B93"/>
  </w:endnote>
  <w:endnote w:type="continuationSeparator" w:id="0">
    <w:p w14:paraId="7E9E9580" w14:textId="77777777" w:rsidR="00D55B93" w:rsidRDefault="00D55B93" w:rsidP="00F157B2">
      <w:pPr>
        <w:spacing w:line="240" w:lineRule="auto"/>
      </w:pPr>
      <w:r>
        <w:continuationSeparator/>
      </w:r>
    </w:p>
    <w:p w14:paraId="24DA3C00" w14:textId="77777777" w:rsidR="00D55B93" w:rsidRDefault="00D55B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E8F25" w14:textId="77777777" w:rsidR="00D55B93" w:rsidRDefault="00D55B93" w:rsidP="00F157B2">
      <w:pPr>
        <w:spacing w:line="240" w:lineRule="auto"/>
      </w:pPr>
      <w:r>
        <w:separator/>
      </w:r>
    </w:p>
    <w:p w14:paraId="76366D1C" w14:textId="77777777" w:rsidR="00D55B93" w:rsidRDefault="00D55B93"/>
  </w:footnote>
  <w:footnote w:type="continuationSeparator" w:id="0">
    <w:p w14:paraId="4BDC0302" w14:textId="77777777" w:rsidR="00D55B93" w:rsidRDefault="00D55B93" w:rsidP="00F157B2">
      <w:pPr>
        <w:spacing w:line="240" w:lineRule="auto"/>
      </w:pPr>
      <w:r>
        <w:continuationSeparator/>
      </w:r>
    </w:p>
    <w:p w14:paraId="526C4D60" w14:textId="77777777" w:rsidR="00D55B93" w:rsidRDefault="00D55B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BC9D4" w14:textId="6C981846" w:rsidR="00C0654B" w:rsidRPr="00D55B93" w:rsidRDefault="00BC5AAD" w:rsidP="00D55B93">
    <w:pPr>
      <w:pStyle w:val="Header"/>
      <w:jc w:val="right"/>
      <w:rPr>
        <w:rFonts w:ascii="Times New Roman" w:hAnsi="Times New Roman" w:cs="Times New Roman"/>
      </w:rPr>
    </w:pPr>
    <w:sdt>
      <w:sdtPr>
        <w:rPr>
          <w:rFonts w:ascii="Times New Roman" w:hAnsi="Times New Roman" w:cs="Times New Roman"/>
        </w:rPr>
        <w:id w:val="-484551897"/>
        <w:placeholder/>
        <w15:appearance w15:val="hidden"/>
      </w:sdtPr>
      <w:sdtEndPr/>
      <w:sdtContent>
        <w:r w:rsidR="00D55B93" w:rsidRPr="00D55B93">
          <w:rPr>
            <w:rFonts w:ascii="Times New Roman" w:hAnsi="Times New Roman" w:cs="Times New Roman"/>
          </w:rPr>
          <w:t>Strappazon</w:t>
        </w:r>
      </w:sdtContent>
    </w:sdt>
    <w:r w:rsidR="00F157B2" w:rsidRPr="00D55B93">
      <w:rPr>
        <w:rFonts w:ascii="Times New Roman" w:hAnsi="Times New Roman" w:cs="Times New Roman"/>
      </w:rPr>
      <w:t xml:space="preserve"> </w:t>
    </w:r>
    <w:sdt>
      <w:sdtPr>
        <w:rPr>
          <w:rFonts w:ascii="Times New Roman" w:hAnsi="Times New Roman" w:cs="Times New Roman"/>
        </w:rPr>
        <w:id w:val="-1182894669"/>
        <w:docPartObj>
          <w:docPartGallery w:val="Page Numbers (Top of Page)"/>
          <w:docPartUnique/>
        </w:docPartObj>
      </w:sdtPr>
      <w:sdtEndPr>
        <w:rPr>
          <w:noProof/>
        </w:rPr>
      </w:sdtEndPr>
      <w:sdtContent>
        <w:r w:rsidR="00F157B2" w:rsidRPr="00D55B93">
          <w:rPr>
            <w:rFonts w:ascii="Times New Roman" w:hAnsi="Times New Roman" w:cs="Times New Roman"/>
          </w:rPr>
          <w:fldChar w:fldCharType="begin"/>
        </w:r>
        <w:r w:rsidR="00F157B2" w:rsidRPr="00D55B93">
          <w:rPr>
            <w:rFonts w:ascii="Times New Roman" w:hAnsi="Times New Roman" w:cs="Times New Roman"/>
          </w:rPr>
          <w:instrText xml:space="preserve"> PAGE   \* MERGEFORMAT </w:instrText>
        </w:r>
        <w:r w:rsidR="00F157B2" w:rsidRPr="00D55B93">
          <w:rPr>
            <w:rFonts w:ascii="Times New Roman" w:hAnsi="Times New Roman" w:cs="Times New Roman"/>
          </w:rPr>
          <w:fldChar w:fldCharType="separate"/>
        </w:r>
        <w:r w:rsidR="00F157B2" w:rsidRPr="00D55B93">
          <w:rPr>
            <w:rFonts w:ascii="Times New Roman" w:hAnsi="Times New Roman" w:cs="Times New Roman"/>
            <w:noProof/>
          </w:rPr>
          <w:t>2</w:t>
        </w:r>
        <w:r w:rsidR="00F157B2" w:rsidRPr="00D55B93">
          <w:rPr>
            <w:rFonts w:ascii="Times New Roman" w:hAnsi="Times New Roman" w:cs="Times New Roman"/>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96FB7"/>
    <w:multiLevelType w:val="multilevel"/>
    <w:tmpl w:val="2D9E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82612"/>
    <w:multiLevelType w:val="multilevel"/>
    <w:tmpl w:val="84EA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A5DE7"/>
    <w:multiLevelType w:val="multilevel"/>
    <w:tmpl w:val="456C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B5A6C"/>
    <w:multiLevelType w:val="multilevel"/>
    <w:tmpl w:val="69F2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323F7"/>
    <w:multiLevelType w:val="multilevel"/>
    <w:tmpl w:val="DC9A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F2330"/>
    <w:multiLevelType w:val="hybridMultilevel"/>
    <w:tmpl w:val="0F28E2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504B6F"/>
    <w:multiLevelType w:val="multilevel"/>
    <w:tmpl w:val="6A50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F3D85"/>
    <w:multiLevelType w:val="hybridMultilevel"/>
    <w:tmpl w:val="E80A6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3455879">
    <w:abstractNumId w:val="5"/>
  </w:num>
  <w:num w:numId="2" w16cid:durableId="2062703714">
    <w:abstractNumId w:val="7"/>
  </w:num>
  <w:num w:numId="3" w16cid:durableId="1402099380">
    <w:abstractNumId w:val="2"/>
  </w:num>
  <w:num w:numId="4" w16cid:durableId="2078357398">
    <w:abstractNumId w:val="0"/>
  </w:num>
  <w:num w:numId="5" w16cid:durableId="206842433">
    <w:abstractNumId w:val="1"/>
  </w:num>
  <w:num w:numId="6" w16cid:durableId="1340039360">
    <w:abstractNumId w:val="3"/>
  </w:num>
  <w:num w:numId="7" w16cid:durableId="57290012">
    <w:abstractNumId w:val="6"/>
  </w:num>
  <w:num w:numId="8" w16cid:durableId="947350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93"/>
    <w:rsid w:val="00000FB4"/>
    <w:rsid w:val="000D6F1B"/>
    <w:rsid w:val="001F29D1"/>
    <w:rsid w:val="00204334"/>
    <w:rsid w:val="00244F3D"/>
    <w:rsid w:val="002D587F"/>
    <w:rsid w:val="002D702F"/>
    <w:rsid w:val="003252BA"/>
    <w:rsid w:val="003A7C86"/>
    <w:rsid w:val="003B2065"/>
    <w:rsid w:val="00421CE6"/>
    <w:rsid w:val="0043896F"/>
    <w:rsid w:val="00451BD5"/>
    <w:rsid w:val="00453571"/>
    <w:rsid w:val="0047462B"/>
    <w:rsid w:val="004A4726"/>
    <w:rsid w:val="004C4619"/>
    <w:rsid w:val="004C5F50"/>
    <w:rsid w:val="00514601"/>
    <w:rsid w:val="0051754C"/>
    <w:rsid w:val="0052278D"/>
    <w:rsid w:val="005B3A50"/>
    <w:rsid w:val="005D3126"/>
    <w:rsid w:val="006132C1"/>
    <w:rsid w:val="006A078D"/>
    <w:rsid w:val="006C3153"/>
    <w:rsid w:val="006D5BFB"/>
    <w:rsid w:val="00722EC4"/>
    <w:rsid w:val="00754B7A"/>
    <w:rsid w:val="007A56E6"/>
    <w:rsid w:val="00825ADA"/>
    <w:rsid w:val="00874ADF"/>
    <w:rsid w:val="008A02DB"/>
    <w:rsid w:val="008A42C4"/>
    <w:rsid w:val="009259E7"/>
    <w:rsid w:val="00940618"/>
    <w:rsid w:val="00946008"/>
    <w:rsid w:val="009E6D1A"/>
    <w:rsid w:val="00A10EC1"/>
    <w:rsid w:val="00A116E8"/>
    <w:rsid w:val="00AB642C"/>
    <w:rsid w:val="00B414AC"/>
    <w:rsid w:val="00BC5AAD"/>
    <w:rsid w:val="00C0654B"/>
    <w:rsid w:val="00C51B67"/>
    <w:rsid w:val="00C80C2E"/>
    <w:rsid w:val="00C80F7E"/>
    <w:rsid w:val="00CA071F"/>
    <w:rsid w:val="00CE1113"/>
    <w:rsid w:val="00D55B93"/>
    <w:rsid w:val="00DB7E13"/>
    <w:rsid w:val="00DF40CF"/>
    <w:rsid w:val="00EA6A24"/>
    <w:rsid w:val="00F157B2"/>
    <w:rsid w:val="00FC031D"/>
    <w:rsid w:val="00FE6E7B"/>
    <w:rsid w:val="0301E0AD"/>
    <w:rsid w:val="0A65AE72"/>
    <w:rsid w:val="11ADF6F5"/>
    <w:rsid w:val="14D36F52"/>
    <w:rsid w:val="1B2EFEF6"/>
    <w:rsid w:val="24DD8B64"/>
    <w:rsid w:val="2BD8220A"/>
    <w:rsid w:val="322A8CD8"/>
    <w:rsid w:val="3925AE3A"/>
    <w:rsid w:val="464504E4"/>
    <w:rsid w:val="4F7B8650"/>
    <w:rsid w:val="4FD96860"/>
    <w:rsid w:val="513D01D0"/>
    <w:rsid w:val="517C4945"/>
    <w:rsid w:val="51EB11EF"/>
    <w:rsid w:val="5378BD93"/>
    <w:rsid w:val="542981D5"/>
    <w:rsid w:val="54743B3B"/>
    <w:rsid w:val="56E2B8AC"/>
    <w:rsid w:val="57EFA3FC"/>
    <w:rsid w:val="5851A853"/>
    <w:rsid w:val="5E142C1A"/>
    <w:rsid w:val="6AD8BD77"/>
    <w:rsid w:val="6C290B24"/>
    <w:rsid w:val="6C5EF24B"/>
    <w:rsid w:val="70C7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28B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126"/>
    <w:pPr>
      <w:spacing w:after="0" w:line="480" w:lineRule="auto"/>
      <w:ind w:firstLine="720"/>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customStyle="1" w:styleId="HeaderChar">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customStyle="1" w:styleId="FooterChar">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6A078D"/>
    <w:rPr>
      <w:rFonts w:eastAsiaTheme="majorEastAsia" w:cstheme="majorBidi"/>
      <w:spacing w:val="-10"/>
      <w:kern w:val="28"/>
      <w:sz w:val="24"/>
      <w:szCs w:val="56"/>
    </w:rPr>
  </w:style>
  <w:style w:type="paragraph" w:customStyle="1" w:styleId="ContactInfo">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customStyle="1" w:styleId="NoIndent">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customStyle="1" w:styleId="Italics">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w:type="paragraph" w:styleId="ListParagraph">
    <w:name w:val="List Paragraph"/>
    <w:basedOn w:val="Normal"/>
    <w:uiPriority w:val="34"/>
    <w:semiHidden/>
    <w:qFormat/>
    <w:rsid w:val="00925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 w:id="342129062">
      <w:bodyDiv w:val="1"/>
      <w:marLeft w:val="0"/>
      <w:marRight w:val="0"/>
      <w:marTop w:val="0"/>
      <w:marBottom w:val="0"/>
      <w:divBdr>
        <w:top w:val="none" w:sz="0" w:space="0" w:color="auto"/>
        <w:left w:val="none" w:sz="0" w:space="0" w:color="auto"/>
        <w:bottom w:val="none" w:sz="0" w:space="0" w:color="auto"/>
        <w:right w:val="none" w:sz="0" w:space="0" w:color="auto"/>
      </w:divBdr>
    </w:div>
    <w:div w:id="784009947">
      <w:bodyDiv w:val="1"/>
      <w:marLeft w:val="0"/>
      <w:marRight w:val="0"/>
      <w:marTop w:val="0"/>
      <w:marBottom w:val="0"/>
      <w:divBdr>
        <w:top w:val="none" w:sz="0" w:space="0" w:color="auto"/>
        <w:left w:val="none" w:sz="0" w:space="0" w:color="auto"/>
        <w:bottom w:val="none" w:sz="0" w:space="0" w:color="auto"/>
        <w:right w:val="none" w:sz="0" w:space="0" w:color="auto"/>
      </w:divBdr>
    </w:div>
    <w:div w:id="1026448351">
      <w:bodyDiv w:val="1"/>
      <w:marLeft w:val="0"/>
      <w:marRight w:val="0"/>
      <w:marTop w:val="0"/>
      <w:marBottom w:val="0"/>
      <w:divBdr>
        <w:top w:val="none" w:sz="0" w:space="0" w:color="auto"/>
        <w:left w:val="none" w:sz="0" w:space="0" w:color="auto"/>
        <w:bottom w:val="none" w:sz="0" w:space="0" w:color="auto"/>
        <w:right w:val="none" w:sz="0" w:space="0" w:color="auto"/>
      </w:divBdr>
    </w:div>
    <w:div w:id="1157837833">
      <w:bodyDiv w:val="1"/>
      <w:marLeft w:val="0"/>
      <w:marRight w:val="0"/>
      <w:marTop w:val="0"/>
      <w:marBottom w:val="0"/>
      <w:divBdr>
        <w:top w:val="none" w:sz="0" w:space="0" w:color="auto"/>
        <w:left w:val="none" w:sz="0" w:space="0" w:color="auto"/>
        <w:bottom w:val="none" w:sz="0" w:space="0" w:color="auto"/>
        <w:right w:val="none" w:sz="0" w:space="0" w:color="auto"/>
      </w:divBdr>
    </w:div>
    <w:div w:id="1655135747">
      <w:bodyDiv w:val="1"/>
      <w:marLeft w:val="0"/>
      <w:marRight w:val="0"/>
      <w:marTop w:val="0"/>
      <w:marBottom w:val="0"/>
      <w:divBdr>
        <w:top w:val="none" w:sz="0" w:space="0" w:color="auto"/>
        <w:left w:val="none" w:sz="0" w:space="0" w:color="auto"/>
        <w:bottom w:val="none" w:sz="0" w:space="0" w:color="auto"/>
        <w:right w:val="none" w:sz="0" w:space="0" w:color="auto"/>
      </w:divBdr>
    </w:div>
    <w:div w:id="1922911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08la\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5D3FB6BF41453F8A790E2FA4E896D8"/>
        <w:category>
          <w:name w:val="General"/>
          <w:gallery w:val="placeholder"/>
        </w:category>
        <w:types>
          <w:type w:val="bbPlcHdr"/>
        </w:types>
        <w:behaviors>
          <w:behavior w:val="content"/>
        </w:behaviors>
        <w:guid w:val="{4BF83D8C-2825-4E19-9982-A1E7C4323CE3}"/>
      </w:docPartPr>
      <w:docPartBody>
        <w:p w:rsidR="00F20595" w:rsidRDefault="00F20595">
          <w:pPr>
            <w:pStyle w:val="105D3FB6BF41453F8A790E2FA4E896D8"/>
          </w:pPr>
          <w:r w:rsidRPr="005D3126">
            <w:t>Rama Gokhale</w:t>
          </w:r>
        </w:p>
      </w:docPartBody>
    </w:docPart>
    <w:docPart>
      <w:docPartPr>
        <w:name w:val="A821E0203FD2489BBB3BA6AE322C70FF"/>
        <w:category>
          <w:name w:val="General"/>
          <w:gallery w:val="placeholder"/>
        </w:category>
        <w:types>
          <w:type w:val="bbPlcHdr"/>
        </w:types>
        <w:behaviors>
          <w:behavior w:val="content"/>
        </w:behaviors>
        <w:guid w:val="{EF22DFB9-8C82-4F87-84C8-12E7C362F89F}"/>
      </w:docPartPr>
      <w:docPartBody>
        <w:p w:rsidR="00F20595" w:rsidRDefault="00F20595">
          <w:pPr>
            <w:pStyle w:val="A821E0203FD2489BBB3BA6AE322C70FF"/>
          </w:pPr>
          <w:r w:rsidRPr="005D3126">
            <w:t>Professor Jaipur</w:t>
          </w:r>
        </w:p>
      </w:docPartBody>
    </w:docPart>
    <w:docPart>
      <w:docPartPr>
        <w:name w:val="DC6F3FBE6CB64C01A718858AFC07D68F"/>
        <w:category>
          <w:name w:val="General"/>
          <w:gallery w:val="placeholder"/>
        </w:category>
        <w:types>
          <w:type w:val="bbPlcHdr"/>
        </w:types>
        <w:behaviors>
          <w:behavior w:val="content"/>
        </w:behaviors>
        <w:guid w:val="{9566575A-CB62-44E5-9C3E-4EBBCE9CCB0C}"/>
      </w:docPartPr>
      <w:docPartBody>
        <w:p w:rsidR="00F20595" w:rsidRDefault="00F20595">
          <w:pPr>
            <w:pStyle w:val="DC6F3FBE6CB64C01A718858AFC07D68F"/>
          </w:pPr>
          <w:r w:rsidRPr="005D3126">
            <w:t>Humanities 101</w:t>
          </w:r>
        </w:p>
      </w:docPartBody>
    </w:docPart>
    <w:docPart>
      <w:docPartPr>
        <w:name w:val="74FD8D16A3BE440982A23A289BAC492D"/>
        <w:category>
          <w:name w:val="General"/>
          <w:gallery w:val="placeholder"/>
        </w:category>
        <w:types>
          <w:type w:val="bbPlcHdr"/>
        </w:types>
        <w:behaviors>
          <w:behavior w:val="content"/>
        </w:behaviors>
        <w:guid w:val="{562DA908-7EC9-4B81-BFCE-FAF9562482B8}"/>
      </w:docPartPr>
      <w:docPartBody>
        <w:p w:rsidR="00F20595" w:rsidRDefault="00F20595">
          <w:pPr>
            <w:pStyle w:val="74FD8D16A3BE440982A23A289BAC492D"/>
          </w:pPr>
          <w:r w:rsidRPr="005D3126">
            <w:t>14 September 20XX</w:t>
          </w:r>
        </w:p>
      </w:docPartBody>
    </w:docPart>
    <w:docPart>
      <w:docPartPr>
        <w:name w:val="8573BED64B734E96B508492F31E3BEF9"/>
        <w:category>
          <w:name w:val="General"/>
          <w:gallery w:val="placeholder"/>
        </w:category>
        <w:types>
          <w:type w:val="bbPlcHdr"/>
        </w:types>
        <w:behaviors>
          <w:behavior w:val="content"/>
        </w:behaviors>
        <w:guid w:val="{1CCB0D49-9786-4F4D-90C2-2E86EE361911}"/>
      </w:docPartPr>
      <w:docPartBody>
        <w:p w:rsidR="00F20595" w:rsidRDefault="00F20595">
          <w:pPr>
            <w:pStyle w:val="8573BED64B734E96B508492F31E3BEF9"/>
          </w:pPr>
          <w:r w:rsidRPr="006A078D">
            <w:t>Exploring the Symbolism of Birds in Classic Literature: A Comparative Study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595"/>
    <w:rsid w:val="002D587F"/>
    <w:rsid w:val="00F20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5D3FB6BF41453F8A790E2FA4E896D8">
    <w:name w:val="105D3FB6BF41453F8A790E2FA4E896D8"/>
  </w:style>
  <w:style w:type="paragraph" w:customStyle="1" w:styleId="A821E0203FD2489BBB3BA6AE322C70FF">
    <w:name w:val="A821E0203FD2489BBB3BA6AE322C70FF"/>
  </w:style>
  <w:style w:type="paragraph" w:customStyle="1" w:styleId="DC6F3FBE6CB64C01A718858AFC07D68F">
    <w:name w:val="DC6F3FBE6CB64C01A718858AFC07D68F"/>
  </w:style>
  <w:style w:type="paragraph" w:customStyle="1" w:styleId="74FD8D16A3BE440982A23A289BAC492D">
    <w:name w:val="74FD8D16A3BE440982A23A289BAC492D"/>
  </w:style>
  <w:style w:type="paragraph" w:customStyle="1" w:styleId="8573BED64B734E96B508492F31E3BEF9">
    <w:name w:val="8573BED64B734E96B508492F31E3BEF9"/>
  </w:style>
  <w:style w:type="paragraph" w:customStyle="1" w:styleId="51412975EF1B4F08B5046ADDEB8BBA33">
    <w:name w:val="51412975EF1B4F08B5046ADDEB8BBA33"/>
  </w:style>
  <w:style w:type="paragraph" w:customStyle="1" w:styleId="E446072FA21C4698B3FDADD937162CED">
    <w:name w:val="E446072FA21C4698B3FDADD937162CED"/>
  </w:style>
  <w:style w:type="paragraph" w:customStyle="1" w:styleId="0A6884FD5457480196CCAF3FAEC4D568">
    <w:name w:val="0A6884FD5457480196CCAF3FAEC4D568"/>
  </w:style>
  <w:style w:type="character" w:styleId="Emphasis">
    <w:name w:val="Emphasis"/>
    <w:basedOn w:val="DefaultParagraphFont"/>
    <w:uiPriority w:val="20"/>
    <w:qFormat/>
    <w:rPr>
      <w:b/>
      <w:i w:val="0"/>
      <w:iCs/>
    </w:rPr>
  </w:style>
  <w:style w:type="paragraph" w:customStyle="1" w:styleId="AEBD3E7C3CCB4B719EE550C963E64B5A">
    <w:name w:val="AEBD3E7C3CCB4B719EE550C963E64B5A"/>
  </w:style>
  <w:style w:type="paragraph" w:customStyle="1" w:styleId="FAB3F6A0D0EC406A9E36B245504BD0AB">
    <w:name w:val="FAB3F6A0D0EC406A9E36B245504BD0AB"/>
  </w:style>
  <w:style w:type="paragraph" w:customStyle="1" w:styleId="2C08E278342548E1911266C69CFB5E0E">
    <w:name w:val="2C08E278342548E1911266C69CFB5E0E"/>
  </w:style>
  <w:style w:type="paragraph" w:customStyle="1" w:styleId="2A559BAC991C4E5BB2A1FBF697F78DCA">
    <w:name w:val="2A559BAC991C4E5BB2A1FBF697F78DCA"/>
  </w:style>
  <w:style w:type="paragraph" w:customStyle="1" w:styleId="A6D0382698C6466694744197E88B0676">
    <w:name w:val="A6D0382698C6466694744197E88B0676"/>
  </w:style>
  <w:style w:type="paragraph" w:customStyle="1" w:styleId="3C22C5E390CA419FA1D80F950DC37A2B">
    <w:name w:val="3C22C5E390CA419FA1D80F950DC37A2B"/>
  </w:style>
  <w:style w:type="paragraph" w:customStyle="1" w:styleId="065C18A64EA243C9AB309C1A82D43A6F">
    <w:name w:val="065C18A64EA243C9AB309C1A82D43A6F"/>
  </w:style>
  <w:style w:type="paragraph" w:customStyle="1" w:styleId="D420D5540FD44DB982F3194E591D86B2">
    <w:name w:val="D420D5540FD44DB982F3194E591D86B2"/>
  </w:style>
  <w:style w:type="paragraph" w:customStyle="1" w:styleId="15CFCB6FB4DA442D86198EFC68809238">
    <w:name w:val="15CFCB6FB4DA442D86198EFC68809238"/>
  </w:style>
  <w:style w:type="paragraph" w:customStyle="1" w:styleId="97875507057D4A28B1CDB1B654D0218D">
    <w:name w:val="97875507057D4A28B1CDB1B654D0218D"/>
  </w:style>
  <w:style w:type="paragraph" w:customStyle="1" w:styleId="65670E125A554FB782529FCC1FAAF843">
    <w:name w:val="65670E125A554FB782529FCC1FAAF843"/>
  </w:style>
  <w:style w:type="paragraph" w:customStyle="1" w:styleId="F6D7D76A187E4FD08135AAA1BC5B7433">
    <w:name w:val="F6D7D76A187E4FD08135AAA1BC5B7433"/>
  </w:style>
  <w:style w:type="paragraph" w:customStyle="1" w:styleId="F418443D614241A284E6359A63C1249D">
    <w:name w:val="F418443D614241A284E6359A63C1249D"/>
  </w:style>
  <w:style w:type="paragraph" w:customStyle="1" w:styleId="F7588A5AC98A4AF080B3951CCFFA5900">
    <w:name w:val="F7588A5AC98A4AF080B3951CCFFA5900"/>
  </w:style>
  <w:style w:type="paragraph" w:customStyle="1" w:styleId="D3FB85D1CFCE4158BA65A53D1730FD8C">
    <w:name w:val="D3FB85D1CFCE4158BA65A53D1730FD8C"/>
  </w:style>
  <w:style w:type="paragraph" w:customStyle="1" w:styleId="739B0B2A3B65491B94AA1F0A00A40931">
    <w:name w:val="739B0B2A3B65491B94AA1F0A00A40931"/>
  </w:style>
  <w:style w:type="paragraph" w:customStyle="1" w:styleId="CFFE85850BD34BA286DC568FF3DEB9E1">
    <w:name w:val="CFFE85850BD34BA286DC568FF3DEB9E1"/>
  </w:style>
  <w:style w:type="paragraph" w:customStyle="1" w:styleId="7F1118F4DFE240F6B2EA82E4C8C4B8E8">
    <w:name w:val="7F1118F4DFE240F6B2EA82E4C8C4B8E8"/>
  </w:style>
  <w:style w:type="paragraph" w:customStyle="1" w:styleId="257A08FBF425475798BDFCB46F7188F5">
    <w:name w:val="257A08FBF425475798BDFCB46F7188F5"/>
  </w:style>
  <w:style w:type="paragraph" w:customStyle="1" w:styleId="BBE234FCE2A346BA85A6E2EA01D36FCD">
    <w:name w:val="BBE234FCE2A346BA85A6E2EA01D36FCD"/>
  </w:style>
  <w:style w:type="character" w:customStyle="1" w:styleId="Italics">
    <w:name w:val="Italics"/>
    <w:uiPriority w:val="1"/>
    <w:qFormat/>
    <w:rPr>
      <w:rFonts w:eastAsiaTheme="minorEastAsia"/>
      <w:i/>
      <w:iCs/>
      <w:szCs w:val="24"/>
    </w:rPr>
  </w:style>
  <w:style w:type="paragraph" w:customStyle="1" w:styleId="E59DEBEA6BC549D3B0B2358C4D29031F">
    <w:name w:val="E59DEBEA6BC549D3B0B2358C4D29031F"/>
  </w:style>
  <w:style w:type="paragraph" w:customStyle="1" w:styleId="2F760903717F404EAA6D8D5BDA5284D5">
    <w:name w:val="2F760903717F404EAA6D8D5BDA5284D5"/>
  </w:style>
  <w:style w:type="paragraph" w:customStyle="1" w:styleId="5A288E62F59C4C16ABF4E9BF61E6D3DC">
    <w:name w:val="5A288E62F59C4C16ABF4E9BF61E6D3DC"/>
  </w:style>
  <w:style w:type="paragraph" w:customStyle="1" w:styleId="122F73854BFF4A6D896939631AEF02CA">
    <w:name w:val="122F73854BFF4A6D896939631AEF02CA"/>
  </w:style>
  <w:style w:type="paragraph" w:customStyle="1" w:styleId="8A030711DBFD4A4B8FF36681C2DA550D">
    <w:name w:val="8A030711DBFD4A4B8FF36681C2DA550D"/>
  </w:style>
  <w:style w:type="paragraph" w:customStyle="1" w:styleId="4F1A1008AAC64C1E9EC8291B87FA8D94">
    <w:name w:val="4F1A1008AAC64C1E9EC8291B87FA8D94"/>
  </w:style>
  <w:style w:type="paragraph" w:customStyle="1" w:styleId="084BC510F53148779D388E2F1C092B49">
    <w:name w:val="084BC510F53148779D388E2F1C092B49"/>
  </w:style>
  <w:style w:type="paragraph" w:customStyle="1" w:styleId="D499D7F284904BF0AFAC5FE35C4920D6">
    <w:name w:val="D499D7F284904BF0AFAC5FE35C4920D6"/>
  </w:style>
  <w:style w:type="character" w:styleId="Hyperlink">
    <w:name w:val="Hyperlink"/>
    <w:basedOn w:val="DefaultParagraphFont"/>
    <w:uiPriority w:val="99"/>
    <w:unhideWhenUsed/>
    <w:rPr>
      <w:color w:val="467886" w:themeColor="hyperlink"/>
      <w:u w:val="single"/>
    </w:rPr>
  </w:style>
  <w:style w:type="paragraph" w:customStyle="1" w:styleId="F689A76401764EB38715B8CDF2505924">
    <w:name w:val="F689A76401764EB38715B8CDF25059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2F9236-BB68-447D-8EC8-EF43914803B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7F821850-0272-4703-AB99-3A460ACED6DD}">
  <ds:schemaRefs>
    <ds:schemaRef ds:uri="http://schemas.microsoft.com/sharepoint/v3/contenttype/forms"/>
  </ds:schemaRefs>
</ds:datastoreItem>
</file>

<file path=customXml/itemProps3.xml><?xml version="1.0" encoding="utf-8"?>
<ds:datastoreItem xmlns:ds="http://schemas.openxmlformats.org/officeDocument/2006/customXml" ds:itemID="{11017F64-A17A-4960-B8B7-978ED93D2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MLA style paper</Template>
  <TotalTime>0</TotalTime>
  <Pages>3</Pages>
  <Words>317</Words>
  <Characters>1744</Characters>
  <Application>Microsoft Office Word</Application>
  <DocSecurity>0</DocSecurity>
  <Lines>62</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2024-09-20T12:25:00Z</dcterms:created>
  <dcterms:modified xsi:type="dcterms:W3CDTF">2024-09-23T12:48:00Z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97d827dd-7b36-4ae1-9576-e2f836d0fe27</vt:lpwstr>
  </property>
</Properties>
</file>